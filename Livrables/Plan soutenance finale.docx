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975D" w14:textId="77777777" w:rsidR="009465E3" w:rsidRPr="00465F61" w:rsidRDefault="009465E3" w:rsidP="009465E3">
      <w:pPr>
        <w:ind w:left="708"/>
        <w:jc w:val="right"/>
        <w:rPr>
          <w:rFonts w:cs="Liberation Serif"/>
        </w:rPr>
      </w:pPr>
      <w:r w:rsidRPr="00465F61">
        <w:rPr>
          <w:rFonts w:cs="Liberation Serif"/>
          <w:noProof/>
        </w:rPr>
        <w:drawing>
          <wp:inline distT="0" distB="0" distL="0" distR="0" wp14:anchorId="0B3192C5" wp14:editId="07D8570D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7737" w14:textId="77777777" w:rsidR="009465E3" w:rsidRPr="00465F61" w:rsidRDefault="009465E3" w:rsidP="009465E3">
      <w:pPr>
        <w:rPr>
          <w:rFonts w:cs="Liberation Serif"/>
          <w:b/>
          <w:bCs/>
          <w:sz w:val="72"/>
          <w:szCs w:val="72"/>
        </w:rPr>
      </w:pPr>
    </w:p>
    <w:p w14:paraId="49626E2B" w14:textId="77777777" w:rsidR="009465E3" w:rsidRPr="00465F61" w:rsidRDefault="0062368A" w:rsidP="00692628">
      <w:pPr>
        <w:pStyle w:val="Titre"/>
      </w:pPr>
      <w:r>
        <w:t>Titre</w:t>
      </w:r>
    </w:p>
    <w:p w14:paraId="602944C1" w14:textId="77777777" w:rsidR="009465E3" w:rsidRPr="00465F61" w:rsidRDefault="009465E3" w:rsidP="009465E3">
      <w:pPr>
        <w:rPr>
          <w:rFonts w:cs="Liberation Serif"/>
          <w:b/>
          <w:bCs/>
          <w:sz w:val="48"/>
          <w:szCs w:val="48"/>
        </w:rPr>
      </w:pPr>
    </w:p>
    <w:p w14:paraId="2A3F97DA" w14:textId="77777777" w:rsidR="009465E3" w:rsidRPr="00465F61" w:rsidRDefault="009465E3" w:rsidP="009465E3">
      <w:pPr>
        <w:jc w:val="center"/>
        <w:rPr>
          <w:rFonts w:cs="Liberation Serif"/>
          <w:sz w:val="48"/>
          <w:szCs w:val="48"/>
        </w:rPr>
      </w:pPr>
      <w:r w:rsidRPr="00465F61">
        <w:rPr>
          <w:rFonts w:cs="Liberation Serif"/>
          <w:sz w:val="48"/>
          <w:szCs w:val="48"/>
        </w:rPr>
        <w:t>S3.A.01 – Développement d’une application</w:t>
      </w:r>
    </w:p>
    <w:p w14:paraId="64B143B6" w14:textId="77777777" w:rsidR="009465E3" w:rsidRPr="00465F61" w:rsidRDefault="009465E3" w:rsidP="009465E3">
      <w:pPr>
        <w:jc w:val="center"/>
        <w:rPr>
          <w:rFonts w:cs="Liberation Serif"/>
          <w:sz w:val="48"/>
          <w:szCs w:val="48"/>
        </w:rPr>
      </w:pPr>
    </w:p>
    <w:p w14:paraId="7F7F7BD3" w14:textId="77777777" w:rsidR="009465E3" w:rsidRPr="00465F61" w:rsidRDefault="009465E3" w:rsidP="009465E3">
      <w:pPr>
        <w:jc w:val="center"/>
        <w:rPr>
          <w:rFonts w:cs="Liberation Serif"/>
          <w:sz w:val="32"/>
          <w:szCs w:val="32"/>
        </w:rPr>
      </w:pPr>
      <w:r w:rsidRPr="00465F61">
        <w:rPr>
          <w:rFonts w:cs="Liberation Serif"/>
          <w:sz w:val="32"/>
          <w:szCs w:val="32"/>
        </w:rPr>
        <w:t xml:space="preserve">Tuteur : Pr. Richard </w:t>
      </w:r>
      <w:proofErr w:type="spellStart"/>
      <w:r w:rsidRPr="00465F61">
        <w:rPr>
          <w:rFonts w:cs="Liberation Serif"/>
          <w:sz w:val="32"/>
          <w:szCs w:val="32"/>
        </w:rPr>
        <w:t>Chbeir</w:t>
      </w:r>
      <w:proofErr w:type="spellEnd"/>
    </w:p>
    <w:p w14:paraId="58BE3E45" w14:textId="77777777" w:rsidR="009465E3" w:rsidRPr="00465F61" w:rsidRDefault="009465E3" w:rsidP="009465E3">
      <w:pPr>
        <w:jc w:val="center"/>
        <w:rPr>
          <w:rFonts w:cs="Liberation Serif"/>
          <w:sz w:val="32"/>
          <w:szCs w:val="32"/>
        </w:rPr>
      </w:pPr>
      <w:r w:rsidRPr="00465F61">
        <w:rPr>
          <w:rFonts w:cs="Liberation Serif"/>
          <w:sz w:val="32"/>
          <w:szCs w:val="32"/>
        </w:rPr>
        <w:t>Projet </w:t>
      </w:r>
      <w:r w:rsidR="00947DC5">
        <w:rPr>
          <w:rFonts w:cs="Liberation Serif"/>
          <w:sz w:val="32"/>
          <w:szCs w:val="32"/>
        </w:rPr>
        <w:t xml:space="preserve">3 </w:t>
      </w:r>
      <w:r w:rsidRPr="00465F61">
        <w:rPr>
          <w:rFonts w:cs="Liberation Serif"/>
          <w:sz w:val="32"/>
          <w:szCs w:val="32"/>
        </w:rPr>
        <w:t>: Hego Lagunak, une application de parrainage pour le BDE</w:t>
      </w:r>
    </w:p>
    <w:p w14:paraId="1567B735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46EC3370" w14:textId="77777777" w:rsidR="009465E3" w:rsidRDefault="009465E3" w:rsidP="009465E3">
      <w:pPr>
        <w:jc w:val="center"/>
        <w:rPr>
          <w:rFonts w:cs="Liberation Serif"/>
          <w:sz w:val="36"/>
          <w:szCs w:val="36"/>
        </w:rPr>
      </w:pPr>
    </w:p>
    <w:p w14:paraId="6E7E1897" w14:textId="77777777" w:rsidR="00B02147" w:rsidRPr="00465F61" w:rsidRDefault="00B02147" w:rsidP="009465E3">
      <w:pPr>
        <w:jc w:val="center"/>
        <w:rPr>
          <w:rFonts w:cs="Liberation Serif"/>
          <w:sz w:val="36"/>
          <w:szCs w:val="36"/>
        </w:rPr>
      </w:pPr>
    </w:p>
    <w:p w14:paraId="76824EF0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001B5796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33FBB57D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5A6E4564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5368F268" w14:textId="77777777" w:rsidR="009465E3" w:rsidRPr="00465F61" w:rsidRDefault="009465E3" w:rsidP="009465E3">
      <w:pPr>
        <w:rPr>
          <w:rFonts w:cs="Liberation Serif"/>
          <w:sz w:val="36"/>
          <w:szCs w:val="36"/>
        </w:rPr>
      </w:pPr>
    </w:p>
    <w:p w14:paraId="7C285AE4" w14:textId="77777777" w:rsidR="009465E3" w:rsidRPr="00465F61" w:rsidRDefault="009465E3" w:rsidP="009465E3">
      <w:pPr>
        <w:jc w:val="center"/>
        <w:rPr>
          <w:rFonts w:cs="Liberation Serif"/>
          <w:sz w:val="24"/>
          <w:szCs w:val="24"/>
        </w:rPr>
      </w:pPr>
      <w:r w:rsidRPr="00465F61">
        <w:rPr>
          <w:rFonts w:cs="Liberation Serif"/>
          <w:sz w:val="24"/>
          <w:szCs w:val="24"/>
        </w:rPr>
        <w:t>Équipe 3 : BRIERRE Titouan (TP1), DARGAZANLI Nicolas (TP1), ERREZA</w:t>
      </w:r>
      <w:r w:rsidR="00692628">
        <w:rPr>
          <w:rFonts w:cs="Liberation Serif"/>
          <w:sz w:val="24"/>
          <w:szCs w:val="24"/>
        </w:rPr>
        <w:t>R</w:t>
      </w:r>
      <w:r w:rsidRPr="00465F61">
        <w:rPr>
          <w:rFonts w:cs="Liberation Serif"/>
          <w:sz w:val="24"/>
          <w:szCs w:val="24"/>
        </w:rPr>
        <w:t>RET Leho (TP2) et MAURICE Alexandre (TP1), en BUT Informatique, 2022, Semestre 3, Parcours A.</w:t>
      </w:r>
    </w:p>
    <w:p w14:paraId="3333D83C" w14:textId="77777777" w:rsidR="00986FA3" w:rsidRPr="00465F61" w:rsidRDefault="009465E3" w:rsidP="002E016C">
      <w:pPr>
        <w:jc w:val="both"/>
        <w:rPr>
          <w:rFonts w:cs="Liberation Serif"/>
        </w:rPr>
      </w:pPr>
      <w:r w:rsidRPr="00465F61">
        <w:rPr>
          <w:rFonts w:cs="Liberation Serif"/>
        </w:rPr>
        <w:br w:type="page"/>
      </w:r>
      <w:r w:rsidR="00B53241" w:rsidRPr="00465F61">
        <w:rPr>
          <w:rFonts w:cs="Liberation Serif"/>
        </w:rPr>
        <w:lastRenderedPageBreak/>
        <w:tab/>
      </w:r>
    </w:p>
    <w:sdt>
      <w:sdtPr>
        <w:rPr>
          <w:rFonts w:cs="Liberation Serif"/>
        </w:rPr>
        <w:id w:val="1542483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B55EE" w14:textId="77777777" w:rsidR="00986FA3" w:rsidRPr="00465F61" w:rsidRDefault="00986FA3" w:rsidP="001B5C95">
          <w:pPr>
            <w:rPr>
              <w:rFonts w:cs="Liberation Serif"/>
              <w:sz w:val="44"/>
              <w:szCs w:val="44"/>
            </w:rPr>
          </w:pPr>
          <w:r w:rsidRPr="00465F61">
            <w:rPr>
              <w:rFonts w:cs="Liberation Serif"/>
              <w:sz w:val="44"/>
              <w:szCs w:val="44"/>
            </w:rPr>
            <w:t>Table des matières</w:t>
          </w:r>
        </w:p>
        <w:p w14:paraId="531C6706" w14:textId="77777777" w:rsidR="00986FA3" w:rsidRPr="00465F61" w:rsidRDefault="005F6ABD">
          <w:pPr>
            <w:rPr>
              <w:rFonts w:cs="Liberation Serif"/>
            </w:rPr>
          </w:pPr>
          <w:r w:rsidRPr="00465F61">
            <w:rPr>
              <w:rFonts w:cs="Liberation Serif"/>
            </w:rPr>
            <w:fldChar w:fldCharType="begin"/>
          </w:r>
          <w:r w:rsidRPr="00465F61">
            <w:rPr>
              <w:rFonts w:cs="Liberation Serif"/>
            </w:rPr>
            <w:instrText xml:space="preserve"> TOC \o "1-6" \h \z \u </w:instrText>
          </w:r>
          <w:r w:rsidRPr="00465F61">
            <w:rPr>
              <w:rFonts w:cs="Liberation Serif"/>
            </w:rPr>
            <w:fldChar w:fldCharType="separate"/>
          </w:r>
          <w:r w:rsidR="006D1542">
            <w:rPr>
              <w:rFonts w:cs="Liberation Serif"/>
              <w:b/>
              <w:bCs/>
              <w:noProof/>
            </w:rPr>
            <w:t>Aucune entrée de table des matières n'a été trouvée.</w:t>
          </w:r>
          <w:r w:rsidRPr="00465F61">
            <w:rPr>
              <w:rFonts w:cs="Liberation Serif"/>
            </w:rPr>
            <w:fldChar w:fldCharType="end"/>
          </w:r>
        </w:p>
      </w:sdtContent>
    </w:sdt>
    <w:p w14:paraId="03A929AD" w14:textId="77777777" w:rsidR="00E27CD8" w:rsidRDefault="00E27CD8">
      <w:pPr>
        <w:rPr>
          <w:rFonts w:cs="Liberation Serif"/>
        </w:rPr>
      </w:pPr>
      <w:r>
        <w:rPr>
          <w:rFonts w:cs="Liberation Serif"/>
        </w:rPr>
        <w:br w:type="page"/>
      </w:r>
    </w:p>
    <w:p w14:paraId="5E0CDEF5" w14:textId="77777777" w:rsidR="00641C22" w:rsidRPr="00641C22" w:rsidRDefault="00641C22" w:rsidP="00641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Partie introductive</w:t>
      </w:r>
    </w:p>
    <w:p w14:paraId="2ED25138" w14:textId="77777777" w:rsidR="00641C22" w:rsidRPr="00641C22" w:rsidRDefault="00641C22" w:rsidP="00641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Contexte :</w:t>
      </w:r>
    </w:p>
    <w:p w14:paraId="5582A09E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 l'équipe et de son parcours.</w:t>
      </w:r>
    </w:p>
    <w:p w14:paraId="0F58ADFC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 l'application et de son objectif.</w:t>
      </w:r>
    </w:p>
    <w:p w14:paraId="58175531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technologies utilisées pour le développement.</w:t>
      </w:r>
    </w:p>
    <w:p w14:paraId="122C1EEE" w14:textId="77777777" w:rsidR="00641C22" w:rsidRPr="00641C22" w:rsidRDefault="00641C22" w:rsidP="00641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Démonstration :</w:t>
      </w:r>
    </w:p>
    <w:p w14:paraId="41AB5A0A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d'une vidéo de démonstration de l'application en action.</w:t>
      </w:r>
    </w:p>
    <w:p w14:paraId="65AA19B5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Explication des fonctionnalités présentées dans la vidéo.</w:t>
      </w:r>
    </w:p>
    <w:p w14:paraId="49A91A0F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retours utilisateurs recueillis.</w:t>
      </w:r>
    </w:p>
    <w:p w14:paraId="77597B1A" w14:textId="77777777" w:rsidR="00641C22" w:rsidRPr="00641C22" w:rsidRDefault="00641C22" w:rsidP="00641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Architecture de l'application :</w:t>
      </w:r>
    </w:p>
    <w:p w14:paraId="3ED4837D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schématique de l'organisation des composants de l'application.</w:t>
      </w:r>
    </w:p>
    <w:p w14:paraId="79C533BD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Explication de l'architecture choisie pour l'application.</w:t>
      </w:r>
    </w:p>
    <w:p w14:paraId="1D5ED7FE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avantages de l'architecture choisie.</w:t>
      </w:r>
    </w:p>
    <w:p w14:paraId="5A90E857" w14:textId="77777777" w:rsidR="00641C22" w:rsidRPr="00641C22" w:rsidRDefault="00641C22" w:rsidP="00641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Apports :</w:t>
      </w:r>
    </w:p>
    <w:p w14:paraId="042E2CDF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contributions apportées au projet depuis la fin du BUT2 - Semestre 3.</w:t>
      </w:r>
    </w:p>
    <w:p w14:paraId="7A7C23A0" w14:textId="77777777" w:rsidR="00641C22" w:rsidRPr="00641C22" w:rsidRDefault="00641C22" w:rsidP="00641C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Évaluation de l'impact des contributions sur le projet.</w:t>
      </w:r>
    </w:p>
    <w:p w14:paraId="076FAF4F" w14:textId="77777777" w:rsidR="00641C22" w:rsidRPr="00641C22" w:rsidRDefault="00641C22" w:rsidP="00641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Partie thématique</w:t>
      </w:r>
    </w:p>
    <w:p w14:paraId="62A518AD" w14:textId="77777777" w:rsidR="00641C22" w:rsidRPr="00641C22" w:rsidRDefault="00641C22" w:rsidP="00641C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Ergonomie :</w:t>
      </w:r>
    </w:p>
    <w:p w14:paraId="72B0A0C7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du concept de minimalisme en ergonomie.</w:t>
      </w:r>
    </w:p>
    <w:p w14:paraId="7D14DCC3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Explication des points ergonomiques retenus pour l'application.</w:t>
      </w:r>
    </w:p>
    <w:p w14:paraId="24662964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solutions adoptées pour la mise en œuvre des points ergonomiques retenus.</w:t>
      </w:r>
    </w:p>
    <w:p w14:paraId="7E4EA13D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résultats de tests utilisateurs effectués pour valider l'ergonomie de l'application.</w:t>
      </w:r>
    </w:p>
    <w:p w14:paraId="298C9F0B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Évaluation de l'impact de l'ergonomie sur l'expérience utilisateur de l'application.</w:t>
      </w:r>
    </w:p>
    <w:p w14:paraId="12BE2278" w14:textId="77777777" w:rsidR="00641C22" w:rsidRPr="00641C22" w:rsidRDefault="00641C22" w:rsidP="00641C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Environnements d'exécution :</w:t>
      </w:r>
    </w:p>
    <w:p w14:paraId="233D1549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choix de prestataires, d'infrastructure et de sécurité mis en œuvre pour le développement de l'application.</w:t>
      </w:r>
    </w:p>
    <w:p w14:paraId="79665421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choix de prestataires, d'infrastructure et de sécurité mis en œuvre pour la mise en production de l'application.</w:t>
      </w:r>
    </w:p>
    <w:p w14:paraId="65B6622F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Explication des avantages et des inconvénients des choix effectués.</w:t>
      </w:r>
    </w:p>
    <w:p w14:paraId="20E18A01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Évaluation de l'impact des choix sur la qualité de l'application et sur la sécurité des données.</w:t>
      </w:r>
    </w:p>
    <w:p w14:paraId="0778158B" w14:textId="77777777" w:rsidR="00641C22" w:rsidRPr="00641C22" w:rsidRDefault="00641C22" w:rsidP="00641C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Bases de données :</w:t>
      </w:r>
    </w:p>
    <w:p w14:paraId="24DF2C6C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choix de bases de données et de leurs caractéristiques (confidentialité, sauvegarde/restauration, scalabilité, volumétrie, etc.).</w:t>
      </w:r>
    </w:p>
    <w:p w14:paraId="20B7E42F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Explication des solutions adoptées pour la mise en œuvre des bases de données.</w:t>
      </w:r>
    </w:p>
    <w:p w14:paraId="49B99459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résultats de tests de performance effectués pour valider la mise en œuvre des bases de données.</w:t>
      </w:r>
    </w:p>
    <w:p w14:paraId="6F7CF9CA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Évaluation de l'impact des choix de bases de données sur la qualité de l'application.</w:t>
      </w:r>
    </w:p>
    <w:p w14:paraId="2887A3F5" w14:textId="77777777" w:rsidR="00641C22" w:rsidRPr="00641C22" w:rsidRDefault="00641C22" w:rsidP="00641C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 projet agile :</w:t>
      </w:r>
    </w:p>
    <w:p w14:paraId="76A9C54B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outils utilisés pour la gestion de projet agile (Scrum).</w:t>
      </w:r>
    </w:p>
    <w:p w14:paraId="6A02BF89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Analyse critique de la mise en œuvre de Scrum (conduite des Sprints réalisés, rituels, etc.).</w:t>
      </w:r>
    </w:p>
    <w:p w14:paraId="067ADD30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solutions adoptées pour les problèmes rencontrés lors de la mise en œuvre de Scrum.</w:t>
      </w:r>
    </w:p>
    <w:p w14:paraId="32843BED" w14:textId="77777777" w:rsidR="00641C22" w:rsidRPr="00641C22" w:rsidRDefault="00641C22" w:rsidP="00641C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Évaluation de l'impact de la gestion de projet agile sur le développement de l'application.</w:t>
      </w:r>
    </w:p>
    <w:p w14:paraId="15FBC380" w14:textId="77777777" w:rsidR="00641C22" w:rsidRPr="00641C22" w:rsidRDefault="00641C22" w:rsidP="00641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Partie conclusive</w:t>
      </w:r>
    </w:p>
    <w:p w14:paraId="7687B527" w14:textId="77777777" w:rsidR="00641C22" w:rsidRPr="00641C22" w:rsidRDefault="00641C22" w:rsidP="00641C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Positionnement :</w:t>
      </w:r>
    </w:p>
    <w:p w14:paraId="4F3D8716" w14:textId="77777777" w:rsidR="00641C22" w:rsidRPr="00641C22" w:rsidRDefault="00641C22" w:rsidP="00641C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 la progression de chaque membre de l'équipe en ergonomie, en environnements d'exécution, en bases de données et en gestion de projet agile.</w:t>
      </w:r>
    </w:p>
    <w:p w14:paraId="067442D1" w14:textId="1E661B47" w:rsidR="00641C22" w:rsidRPr="00641C22" w:rsidRDefault="00641C22" w:rsidP="00641C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Évaluation de la contribution de chaque mem</w:t>
      </w:r>
      <w:r>
        <w:t>bre de l'équipe sur le projet.</w:t>
      </w:r>
    </w:p>
    <w:p w14:paraId="260345AF" w14:textId="77777777" w:rsidR="00641C22" w:rsidRPr="00641C22" w:rsidRDefault="00641C22" w:rsidP="00641C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Limites :</w:t>
      </w:r>
    </w:p>
    <w:p w14:paraId="66951FB1" w14:textId="201AC03A" w:rsidR="00641C22" w:rsidRPr="00641C22" w:rsidRDefault="00641C22" w:rsidP="00641C22">
      <w:pPr>
        <w:pStyle w:val="Paragraphedeliste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limites du projet et des perspectives pour améliorer l'application à l'avenir.</w:t>
      </w:r>
    </w:p>
    <w:p w14:paraId="01EDB055" w14:textId="4010F326" w:rsidR="00641C22" w:rsidRPr="00641C22" w:rsidRDefault="00641C22" w:rsidP="00641C22">
      <w:pPr>
        <w:pStyle w:val="Paragraphedeliste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des difficultés rencontrées lors du développement de l'application.</w:t>
      </w:r>
    </w:p>
    <w:p w14:paraId="26820F2E" w14:textId="5FF1C56F" w:rsidR="00641C22" w:rsidRPr="00524AD1" w:rsidRDefault="00641C22" w:rsidP="00524AD1">
      <w:pPr>
        <w:pStyle w:val="Paragraphedeliste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Explication des solutions proposées pour surmonter ces difficultés.</w:t>
      </w:r>
    </w:p>
    <w:p w14:paraId="7268C5FE" w14:textId="77777777" w:rsidR="00641C22" w:rsidRPr="00641C22" w:rsidRDefault="00641C22" w:rsidP="00641C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Conclusion :</w:t>
      </w:r>
    </w:p>
    <w:p w14:paraId="38808454" w14:textId="0085BA20" w:rsidR="00641C22" w:rsidRPr="00641C22" w:rsidRDefault="00641C22" w:rsidP="00641C22">
      <w:pPr>
        <w:pStyle w:val="Paragraphedeliste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Récapitulation des points forts de l'application et de sa valeur ajoutée pour les utilisateurs.</w:t>
      </w:r>
    </w:p>
    <w:p w14:paraId="35616973" w14:textId="3403E3E9" w:rsidR="00641C22" w:rsidRPr="00641C22" w:rsidRDefault="00641C22" w:rsidP="00641C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Rappel des contributions de chaque membre de l'équipe au projet.</w:t>
      </w:r>
    </w:p>
    <w:p w14:paraId="4E313135" w14:textId="1317C657" w:rsidR="00641C22" w:rsidRPr="00641C22" w:rsidRDefault="00641C22" w:rsidP="00D808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1C22">
        <w:rPr>
          <w:rFonts w:ascii="Times New Roman" w:eastAsia="Times New Roman" w:hAnsi="Times New Roman" w:cs="Times New Roman"/>
          <w:sz w:val="24"/>
          <w:szCs w:val="24"/>
          <w:lang w:eastAsia="fr-FR"/>
        </w:rPr>
        <w:t>Remerciements aux personnes et organisations ayant apporté leur soutien au projet.</w:t>
      </w:r>
    </w:p>
    <w:p w14:paraId="0BB072D2" w14:textId="77777777" w:rsidR="006D1542" w:rsidRPr="00465F61" w:rsidRDefault="006D1542">
      <w:pPr>
        <w:rPr>
          <w:rFonts w:cs="Liberation Serif"/>
        </w:rPr>
      </w:pPr>
    </w:p>
    <w:sectPr w:rsidR="006D1542" w:rsidRPr="00465F61" w:rsidSect="001D78C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7511" w14:textId="77777777" w:rsidR="0023119C" w:rsidRDefault="0023119C" w:rsidP="001D78C2">
      <w:pPr>
        <w:spacing w:after="0" w:line="240" w:lineRule="auto"/>
      </w:pPr>
      <w:r>
        <w:separator/>
      </w:r>
    </w:p>
  </w:endnote>
  <w:endnote w:type="continuationSeparator" w:id="0">
    <w:p w14:paraId="43A20659" w14:textId="77777777" w:rsidR="0023119C" w:rsidRDefault="0023119C" w:rsidP="001D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3729676"/>
      <w:docPartObj>
        <w:docPartGallery w:val="Page Numbers (Bottom of Page)"/>
        <w:docPartUnique/>
      </w:docPartObj>
    </w:sdtPr>
    <w:sdtContent>
      <w:p w14:paraId="6D7CDBFB" w14:textId="77777777" w:rsidR="001D78C2" w:rsidRDefault="001D78C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00FFC" w14:textId="77777777" w:rsidR="001D78C2" w:rsidRDefault="001D78C2">
    <w:pPr>
      <w:pStyle w:val="Pieddepage"/>
    </w:pPr>
    <w:r>
      <w:t>S3.01.A – Développement d’une application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932D" w14:textId="77777777" w:rsidR="0023119C" w:rsidRDefault="0023119C" w:rsidP="001D78C2">
      <w:pPr>
        <w:spacing w:after="0" w:line="240" w:lineRule="auto"/>
      </w:pPr>
      <w:r>
        <w:separator/>
      </w:r>
    </w:p>
  </w:footnote>
  <w:footnote w:type="continuationSeparator" w:id="0">
    <w:p w14:paraId="20ACFC19" w14:textId="77777777" w:rsidR="0023119C" w:rsidRDefault="0023119C" w:rsidP="001D7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389"/>
    <w:multiLevelType w:val="hybridMultilevel"/>
    <w:tmpl w:val="804C6886"/>
    <w:lvl w:ilvl="0" w:tplc="B28E66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4331"/>
    <w:multiLevelType w:val="multilevel"/>
    <w:tmpl w:val="C650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9B3609F"/>
    <w:multiLevelType w:val="hybridMultilevel"/>
    <w:tmpl w:val="F9FCE270"/>
    <w:lvl w:ilvl="0" w:tplc="76BECBB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6321"/>
    <w:multiLevelType w:val="hybridMultilevel"/>
    <w:tmpl w:val="67D24724"/>
    <w:lvl w:ilvl="0" w:tplc="14C64B16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354CD"/>
    <w:multiLevelType w:val="multilevel"/>
    <w:tmpl w:val="1BA4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332F0"/>
    <w:multiLevelType w:val="hybridMultilevel"/>
    <w:tmpl w:val="D7381B56"/>
    <w:lvl w:ilvl="0" w:tplc="B9462D9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A482E"/>
    <w:multiLevelType w:val="multilevel"/>
    <w:tmpl w:val="B5FA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CEE0C11"/>
    <w:multiLevelType w:val="hybridMultilevel"/>
    <w:tmpl w:val="00F2C3B4"/>
    <w:lvl w:ilvl="0" w:tplc="72301968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F7C"/>
    <w:multiLevelType w:val="hybridMultilevel"/>
    <w:tmpl w:val="C5E67BB2"/>
    <w:lvl w:ilvl="0" w:tplc="014AB5B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F687C"/>
    <w:multiLevelType w:val="hybridMultilevel"/>
    <w:tmpl w:val="7156736A"/>
    <w:lvl w:ilvl="0" w:tplc="896C5C26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65F29"/>
    <w:multiLevelType w:val="hybridMultilevel"/>
    <w:tmpl w:val="D0225A0E"/>
    <w:lvl w:ilvl="0" w:tplc="2806D58C">
      <w:start w:val="1"/>
      <w:numFmt w:val="decimal"/>
      <w:pStyle w:val="Titre3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BA2AA6"/>
    <w:multiLevelType w:val="hybridMultilevel"/>
    <w:tmpl w:val="B898576A"/>
    <w:lvl w:ilvl="0" w:tplc="BEBEF7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D480B"/>
    <w:multiLevelType w:val="hybridMultilevel"/>
    <w:tmpl w:val="F2B6B69A"/>
    <w:lvl w:ilvl="0" w:tplc="A43C22F2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85369">
    <w:abstractNumId w:val="0"/>
  </w:num>
  <w:num w:numId="2" w16cid:durableId="362751167">
    <w:abstractNumId w:val="11"/>
  </w:num>
  <w:num w:numId="3" w16cid:durableId="758596727">
    <w:abstractNumId w:val="5"/>
  </w:num>
  <w:num w:numId="4" w16cid:durableId="74130532">
    <w:abstractNumId w:val="8"/>
  </w:num>
  <w:num w:numId="5" w16cid:durableId="970130144">
    <w:abstractNumId w:val="10"/>
  </w:num>
  <w:num w:numId="6" w16cid:durableId="2144736561">
    <w:abstractNumId w:val="3"/>
  </w:num>
  <w:num w:numId="7" w16cid:durableId="105926211">
    <w:abstractNumId w:val="2"/>
  </w:num>
  <w:num w:numId="8" w16cid:durableId="1266615156">
    <w:abstractNumId w:val="10"/>
    <w:lvlOverride w:ilvl="0">
      <w:startOverride w:val="1"/>
    </w:lvlOverride>
  </w:num>
  <w:num w:numId="9" w16cid:durableId="713888350">
    <w:abstractNumId w:val="12"/>
  </w:num>
  <w:num w:numId="10" w16cid:durableId="1063987467">
    <w:abstractNumId w:val="7"/>
  </w:num>
  <w:num w:numId="11" w16cid:durableId="1034622541">
    <w:abstractNumId w:val="9"/>
  </w:num>
  <w:num w:numId="12" w16cid:durableId="404298528">
    <w:abstractNumId w:val="8"/>
    <w:lvlOverride w:ilvl="0">
      <w:startOverride w:val="1"/>
    </w:lvlOverride>
  </w:num>
  <w:num w:numId="13" w16cid:durableId="517503373">
    <w:abstractNumId w:val="4"/>
  </w:num>
  <w:num w:numId="14" w16cid:durableId="1594819745">
    <w:abstractNumId w:val="1"/>
  </w:num>
  <w:num w:numId="15" w16cid:durableId="1175193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22"/>
    <w:rsid w:val="000021A6"/>
    <w:rsid w:val="00013AE7"/>
    <w:rsid w:val="00036175"/>
    <w:rsid w:val="00054239"/>
    <w:rsid w:val="0005590A"/>
    <w:rsid w:val="00056ADB"/>
    <w:rsid w:val="00086C40"/>
    <w:rsid w:val="00093C06"/>
    <w:rsid w:val="000A010A"/>
    <w:rsid w:val="000B1F97"/>
    <w:rsid w:val="000B4A5A"/>
    <w:rsid w:val="000B7272"/>
    <w:rsid w:val="00107056"/>
    <w:rsid w:val="00131A8E"/>
    <w:rsid w:val="00156DED"/>
    <w:rsid w:val="001872AB"/>
    <w:rsid w:val="001B5C95"/>
    <w:rsid w:val="001D1545"/>
    <w:rsid w:val="001D78C2"/>
    <w:rsid w:val="001F2480"/>
    <w:rsid w:val="00215329"/>
    <w:rsid w:val="0022067D"/>
    <w:rsid w:val="0023119C"/>
    <w:rsid w:val="002712E2"/>
    <w:rsid w:val="002838CD"/>
    <w:rsid w:val="00285898"/>
    <w:rsid w:val="002A5095"/>
    <w:rsid w:val="002D4EED"/>
    <w:rsid w:val="002D74FE"/>
    <w:rsid w:val="002E016C"/>
    <w:rsid w:val="002E0728"/>
    <w:rsid w:val="002E6B09"/>
    <w:rsid w:val="002E766D"/>
    <w:rsid w:val="002F04D4"/>
    <w:rsid w:val="002F41AE"/>
    <w:rsid w:val="00317C87"/>
    <w:rsid w:val="00321568"/>
    <w:rsid w:val="00323272"/>
    <w:rsid w:val="00327BB0"/>
    <w:rsid w:val="00365DCD"/>
    <w:rsid w:val="0037093F"/>
    <w:rsid w:val="003878B2"/>
    <w:rsid w:val="00393441"/>
    <w:rsid w:val="003C5EDF"/>
    <w:rsid w:val="004062AC"/>
    <w:rsid w:val="00414519"/>
    <w:rsid w:val="004171C9"/>
    <w:rsid w:val="00433D9F"/>
    <w:rsid w:val="00447A93"/>
    <w:rsid w:val="00465F61"/>
    <w:rsid w:val="00480CAF"/>
    <w:rsid w:val="00485438"/>
    <w:rsid w:val="00487F09"/>
    <w:rsid w:val="004951CD"/>
    <w:rsid w:val="00496ED1"/>
    <w:rsid w:val="004B1507"/>
    <w:rsid w:val="004B560D"/>
    <w:rsid w:val="00514F8C"/>
    <w:rsid w:val="005150C3"/>
    <w:rsid w:val="00516FE1"/>
    <w:rsid w:val="00520784"/>
    <w:rsid w:val="00522423"/>
    <w:rsid w:val="00524403"/>
    <w:rsid w:val="00524AD1"/>
    <w:rsid w:val="00562EAA"/>
    <w:rsid w:val="005A5D3D"/>
    <w:rsid w:val="005B07AF"/>
    <w:rsid w:val="005C5D10"/>
    <w:rsid w:val="005C5E74"/>
    <w:rsid w:val="005F6ABD"/>
    <w:rsid w:val="00600954"/>
    <w:rsid w:val="006151BD"/>
    <w:rsid w:val="00621A00"/>
    <w:rsid w:val="0062368A"/>
    <w:rsid w:val="00641C22"/>
    <w:rsid w:val="00643333"/>
    <w:rsid w:val="00692628"/>
    <w:rsid w:val="006B20D3"/>
    <w:rsid w:val="006D1542"/>
    <w:rsid w:val="006E787B"/>
    <w:rsid w:val="00701067"/>
    <w:rsid w:val="00704875"/>
    <w:rsid w:val="0070764E"/>
    <w:rsid w:val="00710478"/>
    <w:rsid w:val="007232F6"/>
    <w:rsid w:val="007526F8"/>
    <w:rsid w:val="007641D7"/>
    <w:rsid w:val="0077720A"/>
    <w:rsid w:val="007B34F9"/>
    <w:rsid w:val="007B7064"/>
    <w:rsid w:val="007C4440"/>
    <w:rsid w:val="007D2BEC"/>
    <w:rsid w:val="007D4C5F"/>
    <w:rsid w:val="007E7C2F"/>
    <w:rsid w:val="007F289F"/>
    <w:rsid w:val="007F5051"/>
    <w:rsid w:val="007F63C3"/>
    <w:rsid w:val="008213B6"/>
    <w:rsid w:val="00834B67"/>
    <w:rsid w:val="00836F4A"/>
    <w:rsid w:val="008532F4"/>
    <w:rsid w:val="008552AD"/>
    <w:rsid w:val="0086464C"/>
    <w:rsid w:val="00895B9A"/>
    <w:rsid w:val="008960EF"/>
    <w:rsid w:val="008E1150"/>
    <w:rsid w:val="00927B2B"/>
    <w:rsid w:val="00944C73"/>
    <w:rsid w:val="009465E3"/>
    <w:rsid w:val="00947DC5"/>
    <w:rsid w:val="00983780"/>
    <w:rsid w:val="00986FA3"/>
    <w:rsid w:val="009971DD"/>
    <w:rsid w:val="009C787F"/>
    <w:rsid w:val="00A00493"/>
    <w:rsid w:val="00A1470B"/>
    <w:rsid w:val="00A25BE3"/>
    <w:rsid w:val="00A46B5D"/>
    <w:rsid w:val="00A81F9A"/>
    <w:rsid w:val="00A94D2C"/>
    <w:rsid w:val="00AB2B7D"/>
    <w:rsid w:val="00AC2936"/>
    <w:rsid w:val="00AF2017"/>
    <w:rsid w:val="00AF33DB"/>
    <w:rsid w:val="00B02147"/>
    <w:rsid w:val="00B1070A"/>
    <w:rsid w:val="00B40200"/>
    <w:rsid w:val="00B53241"/>
    <w:rsid w:val="00B70ADF"/>
    <w:rsid w:val="00BB2608"/>
    <w:rsid w:val="00BC5EBF"/>
    <w:rsid w:val="00BE31AC"/>
    <w:rsid w:val="00BF04CF"/>
    <w:rsid w:val="00BF094C"/>
    <w:rsid w:val="00BF400A"/>
    <w:rsid w:val="00BF4422"/>
    <w:rsid w:val="00BF681A"/>
    <w:rsid w:val="00C21F5E"/>
    <w:rsid w:val="00C225B5"/>
    <w:rsid w:val="00C31D97"/>
    <w:rsid w:val="00C874EF"/>
    <w:rsid w:val="00CE22D5"/>
    <w:rsid w:val="00CF01CC"/>
    <w:rsid w:val="00D1445E"/>
    <w:rsid w:val="00D42B3A"/>
    <w:rsid w:val="00D504AE"/>
    <w:rsid w:val="00D8089C"/>
    <w:rsid w:val="00DA4A17"/>
    <w:rsid w:val="00DC48A6"/>
    <w:rsid w:val="00DC67C5"/>
    <w:rsid w:val="00DD0A31"/>
    <w:rsid w:val="00DD3D19"/>
    <w:rsid w:val="00DF2D3C"/>
    <w:rsid w:val="00E01791"/>
    <w:rsid w:val="00E02692"/>
    <w:rsid w:val="00E17D75"/>
    <w:rsid w:val="00E27CD8"/>
    <w:rsid w:val="00E4739C"/>
    <w:rsid w:val="00E55FC5"/>
    <w:rsid w:val="00E66100"/>
    <w:rsid w:val="00E74112"/>
    <w:rsid w:val="00E83E33"/>
    <w:rsid w:val="00E90329"/>
    <w:rsid w:val="00EB3E7B"/>
    <w:rsid w:val="00ED21AB"/>
    <w:rsid w:val="00F3167D"/>
    <w:rsid w:val="00F61043"/>
    <w:rsid w:val="00F8089A"/>
    <w:rsid w:val="00FE1E77"/>
    <w:rsid w:val="00FE6A14"/>
    <w:rsid w:val="00FF0F5B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87AC"/>
  <w15:chartTrackingRefBased/>
  <w15:docId w15:val="{596C9E1A-DBDD-4A14-878E-973948F5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D"/>
    <w:rPr>
      <w:rFonts w:ascii="Liberation Serif" w:hAnsi="Liberation Serif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960EF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D78C2"/>
    <w:pPr>
      <w:keepNext/>
      <w:keepLines/>
      <w:numPr>
        <w:numId w:val="4"/>
      </w:numPr>
      <w:spacing w:before="280" w:after="2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1070A"/>
    <w:pPr>
      <w:keepNext/>
      <w:keepLines/>
      <w:numPr>
        <w:numId w:val="5"/>
      </w:numPr>
      <w:spacing w:before="280" w:after="24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D504AE"/>
    <w:pPr>
      <w:keepNext/>
      <w:keepLines/>
      <w:numPr>
        <w:numId w:val="6"/>
      </w:numPr>
      <w:spacing w:before="280" w:after="2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74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4E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C67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960EF"/>
    <w:rPr>
      <w:rFonts w:ascii="Liberation Serif" w:eastAsiaTheme="majorEastAsia" w:hAnsi="Liberation Serif" w:cstheme="majorBidi"/>
      <w:color w:val="000000" w:themeColor="text1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6FA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94D2C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1D78C2"/>
    <w:rPr>
      <w:rFonts w:ascii="Liberation Serif" w:eastAsiaTheme="majorEastAsia" w:hAnsi="Liberation Serif" w:cstheme="majorBidi"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070A"/>
    <w:rPr>
      <w:rFonts w:ascii="Liberation Serif" w:eastAsiaTheme="majorEastAsia" w:hAnsi="Liberation Serif" w:cstheme="majorBidi"/>
      <w:color w:val="000000" w:themeColor="text1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504AE"/>
    <w:rPr>
      <w:rFonts w:ascii="Liberation Serif" w:eastAsiaTheme="majorEastAsia" w:hAnsi="Liberation Serif" w:cstheme="majorBidi"/>
      <w:i/>
      <w:iCs/>
      <w:color w:val="000000" w:themeColor="text1"/>
    </w:rPr>
  </w:style>
  <w:style w:type="paragraph" w:styleId="Titre">
    <w:name w:val="Title"/>
    <w:basedOn w:val="Normal"/>
    <w:next w:val="Normal"/>
    <w:link w:val="TitreCar"/>
    <w:uiPriority w:val="10"/>
    <w:qFormat/>
    <w:rsid w:val="00DA4A17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4A17"/>
    <w:rPr>
      <w:rFonts w:ascii="Liberation Serif" w:eastAsiaTheme="majorEastAsia" w:hAnsi="Liberation Serif" w:cstheme="majorBidi"/>
      <w:b/>
      <w:color w:val="000000" w:themeColor="text1"/>
      <w:spacing w:val="-10"/>
      <w:kern w:val="28"/>
      <w:sz w:val="72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8532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532F4"/>
    <w:pPr>
      <w:spacing w:after="100"/>
      <w:ind w:left="440"/>
    </w:pPr>
  </w:style>
  <w:style w:type="character" w:styleId="Titredulivre">
    <w:name w:val="Book Title"/>
    <w:basedOn w:val="Policepardfaut"/>
    <w:uiPriority w:val="33"/>
    <w:qFormat/>
    <w:rsid w:val="00D504AE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D504AE"/>
    <w:rPr>
      <w:b/>
      <w:bCs/>
      <w:smallCaps/>
      <w:color w:val="4472C4" w:themeColor="accent1"/>
      <w:spacing w:val="5"/>
    </w:rPr>
  </w:style>
  <w:style w:type="paragraph" w:styleId="TM4">
    <w:name w:val="toc 4"/>
    <w:basedOn w:val="Normal"/>
    <w:next w:val="Normal"/>
    <w:autoRedefine/>
    <w:uiPriority w:val="39"/>
    <w:unhideWhenUsed/>
    <w:rsid w:val="005F6ABD"/>
    <w:pPr>
      <w:spacing w:after="100"/>
      <w:ind w:left="660"/>
    </w:pPr>
  </w:style>
  <w:style w:type="paragraph" w:styleId="Sansinterligne">
    <w:name w:val="No Spacing"/>
    <w:uiPriority w:val="1"/>
    <w:qFormat/>
    <w:rsid w:val="008960E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1D7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8C2"/>
    <w:rPr>
      <w:rFonts w:ascii="Liberation Serif" w:hAnsi="Liberation Serif"/>
    </w:rPr>
  </w:style>
  <w:style w:type="paragraph" w:styleId="Pieddepage">
    <w:name w:val="footer"/>
    <w:basedOn w:val="Normal"/>
    <w:link w:val="PieddepageCar"/>
    <w:uiPriority w:val="99"/>
    <w:unhideWhenUsed/>
    <w:rsid w:val="001D7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8C2"/>
    <w:rPr>
      <w:rFonts w:ascii="Liberation Serif" w:hAnsi="Liberation Serif"/>
    </w:rPr>
  </w:style>
  <w:style w:type="character" w:styleId="Textedelespacerserv">
    <w:name w:val="Placeholder Text"/>
    <w:basedOn w:val="Policepardfaut"/>
    <w:uiPriority w:val="99"/>
    <w:semiHidden/>
    <w:rsid w:val="001D78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4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zaa\Desktop\BUT-Info_prive\S4\S4-A-01-Developpement_d_une_application\Livrables\Gestion\S3\Communication\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Modèle.dotx</Template>
  <TotalTime>1</TotalTime>
  <Pages>4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2</cp:revision>
  <dcterms:created xsi:type="dcterms:W3CDTF">2023-03-07T10:22:00Z</dcterms:created>
  <dcterms:modified xsi:type="dcterms:W3CDTF">2023-03-07T10:22:00Z</dcterms:modified>
</cp:coreProperties>
</file>