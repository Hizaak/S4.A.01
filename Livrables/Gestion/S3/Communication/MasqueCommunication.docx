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98F1B" w14:textId="77777777" w:rsidR="009465E3" w:rsidRPr="00465F61" w:rsidRDefault="009465E3" w:rsidP="009465E3">
      <w:pPr>
        <w:ind w:left="708"/>
        <w:jc w:val="right"/>
        <w:rPr>
          <w:rFonts w:cs="Liberation Serif"/>
        </w:rPr>
      </w:pPr>
      <w:r w:rsidRPr="00465F61">
        <w:rPr>
          <w:rFonts w:cs="Liberation Serif"/>
          <w:noProof/>
        </w:rPr>
        <w:drawing>
          <wp:inline distT="0" distB="0" distL="0" distR="0" wp14:anchorId="73E9C74A" wp14:editId="6A8F5B57">
            <wp:extent cx="1106476" cy="16078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476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3A6D2" w14:textId="77777777" w:rsidR="009465E3" w:rsidRPr="00465F61" w:rsidRDefault="009465E3" w:rsidP="009465E3">
      <w:pPr>
        <w:rPr>
          <w:rFonts w:cs="Liberation Serif"/>
          <w:b/>
          <w:bCs/>
          <w:sz w:val="72"/>
          <w:szCs w:val="72"/>
        </w:rPr>
      </w:pPr>
    </w:p>
    <w:p w14:paraId="7B039FFA" w14:textId="77777777" w:rsidR="009465E3" w:rsidRPr="00465F61" w:rsidRDefault="0062368A" w:rsidP="00692628">
      <w:pPr>
        <w:pStyle w:val="Titre"/>
      </w:pPr>
      <w:r>
        <w:t>Titre</w:t>
      </w:r>
    </w:p>
    <w:p w14:paraId="551D23EB" w14:textId="77777777" w:rsidR="009465E3" w:rsidRPr="00465F61" w:rsidRDefault="009465E3" w:rsidP="009465E3">
      <w:pPr>
        <w:rPr>
          <w:rFonts w:cs="Liberation Serif"/>
          <w:b/>
          <w:bCs/>
          <w:sz w:val="48"/>
          <w:szCs w:val="48"/>
        </w:rPr>
      </w:pPr>
    </w:p>
    <w:p w14:paraId="59F7D000" w14:textId="77777777" w:rsidR="009465E3" w:rsidRPr="00465F61" w:rsidRDefault="009465E3" w:rsidP="009465E3">
      <w:pPr>
        <w:jc w:val="center"/>
        <w:rPr>
          <w:rFonts w:cs="Liberation Serif"/>
          <w:sz w:val="48"/>
          <w:szCs w:val="48"/>
        </w:rPr>
      </w:pPr>
      <w:r w:rsidRPr="00465F61">
        <w:rPr>
          <w:rFonts w:cs="Liberation Serif"/>
          <w:sz w:val="48"/>
          <w:szCs w:val="48"/>
        </w:rPr>
        <w:t>S3.A.01 – Développement d’une application</w:t>
      </w:r>
    </w:p>
    <w:p w14:paraId="12F383D8" w14:textId="77777777" w:rsidR="009465E3" w:rsidRPr="00465F61" w:rsidRDefault="009465E3" w:rsidP="009465E3">
      <w:pPr>
        <w:jc w:val="center"/>
        <w:rPr>
          <w:rFonts w:cs="Liberation Serif"/>
          <w:sz w:val="48"/>
          <w:szCs w:val="48"/>
        </w:rPr>
      </w:pPr>
    </w:p>
    <w:p w14:paraId="2315A1E7" w14:textId="77777777" w:rsidR="009465E3" w:rsidRPr="00465F61" w:rsidRDefault="009465E3" w:rsidP="009465E3">
      <w:pPr>
        <w:jc w:val="center"/>
        <w:rPr>
          <w:rFonts w:cs="Liberation Serif"/>
          <w:sz w:val="32"/>
          <w:szCs w:val="32"/>
        </w:rPr>
      </w:pPr>
      <w:r w:rsidRPr="00465F61">
        <w:rPr>
          <w:rFonts w:cs="Liberation Serif"/>
          <w:sz w:val="32"/>
          <w:szCs w:val="32"/>
        </w:rPr>
        <w:t xml:space="preserve">Tuteur : Pr. Richard </w:t>
      </w:r>
      <w:proofErr w:type="spellStart"/>
      <w:r w:rsidRPr="00465F61">
        <w:rPr>
          <w:rFonts w:cs="Liberation Serif"/>
          <w:sz w:val="32"/>
          <w:szCs w:val="32"/>
        </w:rPr>
        <w:t>Chbeir</w:t>
      </w:r>
      <w:proofErr w:type="spellEnd"/>
    </w:p>
    <w:p w14:paraId="0FF0E9BF" w14:textId="77777777" w:rsidR="009465E3" w:rsidRPr="00465F61" w:rsidRDefault="009465E3" w:rsidP="009465E3">
      <w:pPr>
        <w:jc w:val="center"/>
        <w:rPr>
          <w:rFonts w:cs="Liberation Serif"/>
          <w:sz w:val="32"/>
          <w:szCs w:val="32"/>
        </w:rPr>
      </w:pPr>
      <w:r w:rsidRPr="00465F61">
        <w:rPr>
          <w:rFonts w:cs="Liberation Serif"/>
          <w:sz w:val="32"/>
          <w:szCs w:val="32"/>
        </w:rPr>
        <w:t>Projet </w:t>
      </w:r>
      <w:r w:rsidR="00947DC5">
        <w:rPr>
          <w:rFonts w:cs="Liberation Serif"/>
          <w:sz w:val="32"/>
          <w:szCs w:val="32"/>
        </w:rPr>
        <w:t xml:space="preserve">3 </w:t>
      </w:r>
      <w:r w:rsidRPr="00465F61">
        <w:rPr>
          <w:rFonts w:cs="Liberation Serif"/>
          <w:sz w:val="32"/>
          <w:szCs w:val="32"/>
        </w:rPr>
        <w:t>: Hego Lagunak, une application de parrainage pour le BDE</w:t>
      </w:r>
    </w:p>
    <w:p w14:paraId="2843FB29" w14:textId="77777777" w:rsidR="009465E3" w:rsidRPr="00465F61" w:rsidRDefault="009465E3" w:rsidP="009465E3">
      <w:pPr>
        <w:jc w:val="center"/>
        <w:rPr>
          <w:rFonts w:cs="Liberation Serif"/>
          <w:sz w:val="36"/>
          <w:szCs w:val="36"/>
        </w:rPr>
      </w:pPr>
    </w:p>
    <w:p w14:paraId="53072544" w14:textId="77777777" w:rsidR="009465E3" w:rsidRDefault="009465E3" w:rsidP="009465E3">
      <w:pPr>
        <w:jc w:val="center"/>
        <w:rPr>
          <w:rFonts w:cs="Liberation Serif"/>
          <w:sz w:val="36"/>
          <w:szCs w:val="36"/>
        </w:rPr>
      </w:pPr>
    </w:p>
    <w:p w14:paraId="542D8595" w14:textId="77777777" w:rsidR="00B02147" w:rsidRPr="00465F61" w:rsidRDefault="00B02147" w:rsidP="009465E3">
      <w:pPr>
        <w:jc w:val="center"/>
        <w:rPr>
          <w:rFonts w:cs="Liberation Serif"/>
          <w:sz w:val="36"/>
          <w:szCs w:val="36"/>
        </w:rPr>
      </w:pPr>
    </w:p>
    <w:p w14:paraId="716A83D6" w14:textId="77777777" w:rsidR="009465E3" w:rsidRPr="00465F61" w:rsidRDefault="009465E3" w:rsidP="009465E3">
      <w:pPr>
        <w:jc w:val="center"/>
        <w:rPr>
          <w:rFonts w:cs="Liberation Serif"/>
          <w:sz w:val="36"/>
          <w:szCs w:val="36"/>
        </w:rPr>
      </w:pPr>
    </w:p>
    <w:p w14:paraId="1E50995D" w14:textId="77777777" w:rsidR="009465E3" w:rsidRPr="00465F61" w:rsidRDefault="009465E3" w:rsidP="009465E3">
      <w:pPr>
        <w:jc w:val="center"/>
        <w:rPr>
          <w:rFonts w:cs="Liberation Serif"/>
          <w:sz w:val="36"/>
          <w:szCs w:val="36"/>
        </w:rPr>
      </w:pPr>
    </w:p>
    <w:p w14:paraId="15183890" w14:textId="77777777" w:rsidR="009465E3" w:rsidRPr="00465F61" w:rsidRDefault="009465E3" w:rsidP="009465E3">
      <w:pPr>
        <w:jc w:val="center"/>
        <w:rPr>
          <w:rFonts w:cs="Liberation Serif"/>
          <w:sz w:val="36"/>
          <w:szCs w:val="36"/>
        </w:rPr>
      </w:pPr>
    </w:p>
    <w:p w14:paraId="5D3EB37E" w14:textId="77777777" w:rsidR="009465E3" w:rsidRPr="00465F61" w:rsidRDefault="009465E3" w:rsidP="009465E3">
      <w:pPr>
        <w:jc w:val="center"/>
        <w:rPr>
          <w:rFonts w:cs="Liberation Serif"/>
          <w:sz w:val="36"/>
          <w:szCs w:val="36"/>
        </w:rPr>
      </w:pPr>
    </w:p>
    <w:p w14:paraId="4978D80B" w14:textId="77777777" w:rsidR="009465E3" w:rsidRPr="00465F61" w:rsidRDefault="009465E3" w:rsidP="009465E3">
      <w:pPr>
        <w:rPr>
          <w:rFonts w:cs="Liberation Serif"/>
          <w:sz w:val="36"/>
          <w:szCs w:val="36"/>
        </w:rPr>
      </w:pPr>
    </w:p>
    <w:p w14:paraId="3C04EDB8" w14:textId="77777777" w:rsidR="009465E3" w:rsidRPr="00465F61" w:rsidRDefault="009465E3" w:rsidP="009465E3">
      <w:pPr>
        <w:jc w:val="center"/>
        <w:rPr>
          <w:rFonts w:cs="Liberation Serif"/>
          <w:sz w:val="24"/>
          <w:szCs w:val="24"/>
        </w:rPr>
      </w:pPr>
      <w:r w:rsidRPr="00465F61">
        <w:rPr>
          <w:rFonts w:cs="Liberation Serif"/>
          <w:sz w:val="24"/>
          <w:szCs w:val="24"/>
        </w:rPr>
        <w:t>Équipe 3 : BRIERRE Titouan (TP1), DARGAZANLI Nicolas (TP1), ERREZA</w:t>
      </w:r>
      <w:r w:rsidR="00692628">
        <w:rPr>
          <w:rFonts w:cs="Liberation Serif"/>
          <w:sz w:val="24"/>
          <w:szCs w:val="24"/>
        </w:rPr>
        <w:t>R</w:t>
      </w:r>
      <w:r w:rsidRPr="00465F61">
        <w:rPr>
          <w:rFonts w:cs="Liberation Serif"/>
          <w:sz w:val="24"/>
          <w:szCs w:val="24"/>
        </w:rPr>
        <w:t>RET Leho (TP2) et MAURICE Alexandre (TP1), en BUT Informatique, 2022, Semestre 3, Parcours A.</w:t>
      </w:r>
    </w:p>
    <w:p w14:paraId="24208FE0" w14:textId="77777777" w:rsidR="00986FA3" w:rsidRPr="00465F61" w:rsidRDefault="009465E3" w:rsidP="002E016C">
      <w:pPr>
        <w:jc w:val="both"/>
        <w:rPr>
          <w:rFonts w:cs="Liberation Serif"/>
        </w:rPr>
      </w:pPr>
      <w:r w:rsidRPr="00465F61">
        <w:rPr>
          <w:rFonts w:cs="Liberation Serif"/>
        </w:rPr>
        <w:br w:type="page"/>
      </w:r>
      <w:r w:rsidR="00B53241" w:rsidRPr="00465F61">
        <w:rPr>
          <w:rFonts w:cs="Liberation Serif"/>
        </w:rPr>
        <w:lastRenderedPageBreak/>
        <w:tab/>
      </w:r>
    </w:p>
    <w:sdt>
      <w:sdtPr>
        <w:rPr>
          <w:rFonts w:cs="Liberation Serif"/>
        </w:rPr>
        <w:id w:val="15424835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3C4AA9" w14:textId="77777777" w:rsidR="00986FA3" w:rsidRPr="00465F61" w:rsidRDefault="00986FA3" w:rsidP="001B5C95">
          <w:pPr>
            <w:rPr>
              <w:rFonts w:cs="Liberation Serif"/>
              <w:sz w:val="44"/>
              <w:szCs w:val="44"/>
            </w:rPr>
          </w:pPr>
          <w:r w:rsidRPr="00465F61">
            <w:rPr>
              <w:rFonts w:cs="Liberation Serif"/>
              <w:sz w:val="44"/>
              <w:szCs w:val="44"/>
            </w:rPr>
            <w:t>Table des matières</w:t>
          </w:r>
        </w:p>
        <w:p w14:paraId="5803D825" w14:textId="38EEF226" w:rsidR="006907D8" w:rsidRDefault="005F6ABD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r w:rsidRPr="00465F61">
            <w:rPr>
              <w:rFonts w:cs="Liberation Serif"/>
            </w:rPr>
            <w:fldChar w:fldCharType="begin"/>
          </w:r>
          <w:r w:rsidRPr="00465F61">
            <w:rPr>
              <w:rFonts w:cs="Liberation Serif"/>
            </w:rPr>
            <w:instrText xml:space="preserve"> TOC \o "1-6" \h \z \u </w:instrText>
          </w:r>
          <w:r w:rsidRPr="00465F61">
            <w:rPr>
              <w:rFonts w:cs="Liberation Serif"/>
            </w:rPr>
            <w:fldChar w:fldCharType="separate"/>
          </w:r>
          <w:hyperlink w:anchor="_Toc121923431" w:history="1">
            <w:r w:rsidR="006907D8" w:rsidRPr="001A097E">
              <w:rPr>
                <w:rStyle w:val="Lienhypertexte"/>
                <w:noProof/>
              </w:rPr>
              <w:t>I.</w:t>
            </w:r>
            <w:r w:rsidR="006907D8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6907D8" w:rsidRPr="001A097E">
              <w:rPr>
                <w:rStyle w:val="Lienhypertexte"/>
                <w:noProof/>
              </w:rPr>
              <w:t>Titre 1</w:t>
            </w:r>
            <w:r w:rsidR="006907D8">
              <w:rPr>
                <w:noProof/>
                <w:webHidden/>
              </w:rPr>
              <w:tab/>
            </w:r>
            <w:r w:rsidR="006907D8">
              <w:rPr>
                <w:noProof/>
                <w:webHidden/>
              </w:rPr>
              <w:fldChar w:fldCharType="begin"/>
            </w:r>
            <w:r w:rsidR="006907D8">
              <w:rPr>
                <w:noProof/>
                <w:webHidden/>
              </w:rPr>
              <w:instrText xml:space="preserve"> PAGEREF _Toc121923431 \h </w:instrText>
            </w:r>
            <w:r w:rsidR="006907D8">
              <w:rPr>
                <w:noProof/>
                <w:webHidden/>
              </w:rPr>
            </w:r>
            <w:r w:rsidR="006907D8">
              <w:rPr>
                <w:noProof/>
                <w:webHidden/>
              </w:rPr>
              <w:fldChar w:fldCharType="separate"/>
            </w:r>
            <w:r w:rsidR="006907D8">
              <w:rPr>
                <w:noProof/>
                <w:webHidden/>
              </w:rPr>
              <w:t>3</w:t>
            </w:r>
            <w:r w:rsidR="006907D8">
              <w:rPr>
                <w:noProof/>
                <w:webHidden/>
              </w:rPr>
              <w:fldChar w:fldCharType="end"/>
            </w:r>
          </w:hyperlink>
        </w:p>
        <w:p w14:paraId="2687EA52" w14:textId="73F44F21" w:rsidR="006907D8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21923432" w:history="1">
            <w:r w:rsidR="006907D8" w:rsidRPr="001A097E">
              <w:rPr>
                <w:rStyle w:val="Lienhypertexte"/>
                <w:noProof/>
              </w:rPr>
              <w:t>A.</w:t>
            </w:r>
            <w:r w:rsidR="006907D8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6907D8" w:rsidRPr="001A097E">
              <w:rPr>
                <w:rStyle w:val="Lienhypertexte"/>
                <w:noProof/>
              </w:rPr>
              <w:t>Titre 2</w:t>
            </w:r>
            <w:r w:rsidR="006907D8">
              <w:rPr>
                <w:noProof/>
                <w:webHidden/>
              </w:rPr>
              <w:tab/>
            </w:r>
            <w:r w:rsidR="006907D8">
              <w:rPr>
                <w:noProof/>
                <w:webHidden/>
              </w:rPr>
              <w:fldChar w:fldCharType="begin"/>
            </w:r>
            <w:r w:rsidR="006907D8">
              <w:rPr>
                <w:noProof/>
                <w:webHidden/>
              </w:rPr>
              <w:instrText xml:space="preserve"> PAGEREF _Toc121923432 \h </w:instrText>
            </w:r>
            <w:r w:rsidR="006907D8">
              <w:rPr>
                <w:noProof/>
                <w:webHidden/>
              </w:rPr>
            </w:r>
            <w:r w:rsidR="006907D8">
              <w:rPr>
                <w:noProof/>
                <w:webHidden/>
              </w:rPr>
              <w:fldChar w:fldCharType="separate"/>
            </w:r>
            <w:r w:rsidR="006907D8">
              <w:rPr>
                <w:noProof/>
                <w:webHidden/>
              </w:rPr>
              <w:t>3</w:t>
            </w:r>
            <w:r w:rsidR="006907D8">
              <w:rPr>
                <w:noProof/>
                <w:webHidden/>
              </w:rPr>
              <w:fldChar w:fldCharType="end"/>
            </w:r>
          </w:hyperlink>
        </w:p>
        <w:p w14:paraId="47350E53" w14:textId="2BCD45B2" w:rsidR="006907D8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21923433" w:history="1">
            <w:r w:rsidR="006907D8" w:rsidRPr="001A097E">
              <w:rPr>
                <w:rStyle w:val="Lienhypertexte"/>
                <w:noProof/>
              </w:rPr>
              <w:t>1)</w:t>
            </w:r>
            <w:r w:rsidR="006907D8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6907D8" w:rsidRPr="001A097E">
              <w:rPr>
                <w:rStyle w:val="Lienhypertexte"/>
                <w:noProof/>
              </w:rPr>
              <w:t>Titre 3</w:t>
            </w:r>
            <w:r w:rsidR="006907D8">
              <w:rPr>
                <w:noProof/>
                <w:webHidden/>
              </w:rPr>
              <w:tab/>
            </w:r>
            <w:r w:rsidR="006907D8">
              <w:rPr>
                <w:noProof/>
                <w:webHidden/>
              </w:rPr>
              <w:fldChar w:fldCharType="begin"/>
            </w:r>
            <w:r w:rsidR="006907D8">
              <w:rPr>
                <w:noProof/>
                <w:webHidden/>
              </w:rPr>
              <w:instrText xml:space="preserve"> PAGEREF _Toc121923433 \h </w:instrText>
            </w:r>
            <w:r w:rsidR="006907D8">
              <w:rPr>
                <w:noProof/>
                <w:webHidden/>
              </w:rPr>
            </w:r>
            <w:r w:rsidR="006907D8">
              <w:rPr>
                <w:noProof/>
                <w:webHidden/>
              </w:rPr>
              <w:fldChar w:fldCharType="separate"/>
            </w:r>
            <w:r w:rsidR="006907D8">
              <w:rPr>
                <w:noProof/>
                <w:webHidden/>
              </w:rPr>
              <w:t>3</w:t>
            </w:r>
            <w:r w:rsidR="006907D8">
              <w:rPr>
                <w:noProof/>
                <w:webHidden/>
              </w:rPr>
              <w:fldChar w:fldCharType="end"/>
            </w:r>
          </w:hyperlink>
        </w:p>
        <w:p w14:paraId="59736B61" w14:textId="029F9DBF" w:rsidR="006907D8" w:rsidRDefault="00000000">
          <w:pPr>
            <w:pStyle w:val="TM4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21923434" w:history="1">
            <w:r w:rsidR="006907D8" w:rsidRPr="001A097E">
              <w:rPr>
                <w:rStyle w:val="Lienhypertexte"/>
                <w:noProof/>
              </w:rPr>
              <w:t>a)</w:t>
            </w:r>
            <w:r w:rsidR="006907D8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6907D8" w:rsidRPr="001A097E">
              <w:rPr>
                <w:rStyle w:val="Lienhypertexte"/>
                <w:noProof/>
              </w:rPr>
              <w:t>Titre 4</w:t>
            </w:r>
            <w:r w:rsidR="006907D8">
              <w:rPr>
                <w:noProof/>
                <w:webHidden/>
              </w:rPr>
              <w:tab/>
            </w:r>
            <w:r w:rsidR="006907D8">
              <w:rPr>
                <w:noProof/>
                <w:webHidden/>
              </w:rPr>
              <w:fldChar w:fldCharType="begin"/>
            </w:r>
            <w:r w:rsidR="006907D8">
              <w:rPr>
                <w:noProof/>
                <w:webHidden/>
              </w:rPr>
              <w:instrText xml:space="preserve"> PAGEREF _Toc121923434 \h </w:instrText>
            </w:r>
            <w:r w:rsidR="006907D8">
              <w:rPr>
                <w:noProof/>
                <w:webHidden/>
              </w:rPr>
            </w:r>
            <w:r w:rsidR="006907D8">
              <w:rPr>
                <w:noProof/>
                <w:webHidden/>
              </w:rPr>
              <w:fldChar w:fldCharType="separate"/>
            </w:r>
            <w:r w:rsidR="006907D8">
              <w:rPr>
                <w:noProof/>
                <w:webHidden/>
              </w:rPr>
              <w:t>3</w:t>
            </w:r>
            <w:r w:rsidR="006907D8">
              <w:rPr>
                <w:noProof/>
                <w:webHidden/>
              </w:rPr>
              <w:fldChar w:fldCharType="end"/>
            </w:r>
          </w:hyperlink>
        </w:p>
        <w:p w14:paraId="3BEB514A" w14:textId="67F2E533" w:rsidR="006907D8" w:rsidRDefault="00000000">
          <w:pPr>
            <w:pStyle w:val="TM4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21923435" w:history="1">
            <w:r w:rsidR="006907D8" w:rsidRPr="001A097E">
              <w:rPr>
                <w:rStyle w:val="Lienhypertexte"/>
                <w:noProof/>
              </w:rPr>
              <w:t>b)</w:t>
            </w:r>
            <w:r w:rsidR="006907D8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6907D8" w:rsidRPr="001A097E">
              <w:rPr>
                <w:rStyle w:val="Lienhypertexte"/>
                <w:noProof/>
              </w:rPr>
              <w:t>Titre 4</w:t>
            </w:r>
            <w:r w:rsidR="006907D8">
              <w:rPr>
                <w:noProof/>
                <w:webHidden/>
              </w:rPr>
              <w:tab/>
            </w:r>
            <w:r w:rsidR="006907D8">
              <w:rPr>
                <w:noProof/>
                <w:webHidden/>
              </w:rPr>
              <w:fldChar w:fldCharType="begin"/>
            </w:r>
            <w:r w:rsidR="006907D8">
              <w:rPr>
                <w:noProof/>
                <w:webHidden/>
              </w:rPr>
              <w:instrText xml:space="preserve"> PAGEREF _Toc121923435 \h </w:instrText>
            </w:r>
            <w:r w:rsidR="006907D8">
              <w:rPr>
                <w:noProof/>
                <w:webHidden/>
              </w:rPr>
            </w:r>
            <w:r w:rsidR="006907D8">
              <w:rPr>
                <w:noProof/>
                <w:webHidden/>
              </w:rPr>
              <w:fldChar w:fldCharType="separate"/>
            </w:r>
            <w:r w:rsidR="006907D8">
              <w:rPr>
                <w:noProof/>
                <w:webHidden/>
              </w:rPr>
              <w:t>3</w:t>
            </w:r>
            <w:r w:rsidR="006907D8">
              <w:rPr>
                <w:noProof/>
                <w:webHidden/>
              </w:rPr>
              <w:fldChar w:fldCharType="end"/>
            </w:r>
          </w:hyperlink>
        </w:p>
        <w:p w14:paraId="4D9A50AF" w14:textId="2A6F88F0" w:rsidR="006907D8" w:rsidRDefault="00000000">
          <w:pPr>
            <w:pStyle w:val="TM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21923436" w:history="1">
            <w:r w:rsidR="006907D8" w:rsidRPr="001A097E">
              <w:rPr>
                <w:rStyle w:val="Lienhypertexte"/>
                <w:noProof/>
              </w:rPr>
              <w:t>2)</w:t>
            </w:r>
            <w:r w:rsidR="006907D8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6907D8" w:rsidRPr="001A097E">
              <w:rPr>
                <w:rStyle w:val="Lienhypertexte"/>
                <w:noProof/>
              </w:rPr>
              <w:t>Titre 3</w:t>
            </w:r>
            <w:r w:rsidR="006907D8">
              <w:rPr>
                <w:noProof/>
                <w:webHidden/>
              </w:rPr>
              <w:tab/>
            </w:r>
            <w:r w:rsidR="006907D8">
              <w:rPr>
                <w:noProof/>
                <w:webHidden/>
              </w:rPr>
              <w:fldChar w:fldCharType="begin"/>
            </w:r>
            <w:r w:rsidR="006907D8">
              <w:rPr>
                <w:noProof/>
                <w:webHidden/>
              </w:rPr>
              <w:instrText xml:space="preserve"> PAGEREF _Toc121923436 \h </w:instrText>
            </w:r>
            <w:r w:rsidR="006907D8">
              <w:rPr>
                <w:noProof/>
                <w:webHidden/>
              </w:rPr>
            </w:r>
            <w:r w:rsidR="006907D8">
              <w:rPr>
                <w:noProof/>
                <w:webHidden/>
              </w:rPr>
              <w:fldChar w:fldCharType="separate"/>
            </w:r>
            <w:r w:rsidR="006907D8">
              <w:rPr>
                <w:noProof/>
                <w:webHidden/>
              </w:rPr>
              <w:t>3</w:t>
            </w:r>
            <w:r w:rsidR="006907D8">
              <w:rPr>
                <w:noProof/>
                <w:webHidden/>
              </w:rPr>
              <w:fldChar w:fldCharType="end"/>
            </w:r>
          </w:hyperlink>
        </w:p>
        <w:p w14:paraId="34162A62" w14:textId="6DC7FAFE" w:rsidR="006907D8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21923437" w:history="1">
            <w:r w:rsidR="006907D8" w:rsidRPr="001A097E">
              <w:rPr>
                <w:rStyle w:val="Lienhypertexte"/>
                <w:noProof/>
              </w:rPr>
              <w:t>B.</w:t>
            </w:r>
            <w:r w:rsidR="006907D8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6907D8" w:rsidRPr="001A097E">
              <w:rPr>
                <w:rStyle w:val="Lienhypertexte"/>
                <w:noProof/>
              </w:rPr>
              <w:t>Titre 2</w:t>
            </w:r>
            <w:r w:rsidR="006907D8">
              <w:rPr>
                <w:noProof/>
                <w:webHidden/>
              </w:rPr>
              <w:tab/>
            </w:r>
            <w:r w:rsidR="006907D8">
              <w:rPr>
                <w:noProof/>
                <w:webHidden/>
              </w:rPr>
              <w:fldChar w:fldCharType="begin"/>
            </w:r>
            <w:r w:rsidR="006907D8">
              <w:rPr>
                <w:noProof/>
                <w:webHidden/>
              </w:rPr>
              <w:instrText xml:space="preserve"> PAGEREF _Toc121923437 \h </w:instrText>
            </w:r>
            <w:r w:rsidR="006907D8">
              <w:rPr>
                <w:noProof/>
                <w:webHidden/>
              </w:rPr>
            </w:r>
            <w:r w:rsidR="006907D8">
              <w:rPr>
                <w:noProof/>
                <w:webHidden/>
              </w:rPr>
              <w:fldChar w:fldCharType="separate"/>
            </w:r>
            <w:r w:rsidR="006907D8">
              <w:rPr>
                <w:noProof/>
                <w:webHidden/>
              </w:rPr>
              <w:t>3</w:t>
            </w:r>
            <w:r w:rsidR="006907D8">
              <w:rPr>
                <w:noProof/>
                <w:webHidden/>
              </w:rPr>
              <w:fldChar w:fldCharType="end"/>
            </w:r>
          </w:hyperlink>
        </w:p>
        <w:p w14:paraId="5164BF27" w14:textId="3744C2AD" w:rsidR="006907D8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21923438" w:history="1">
            <w:r w:rsidR="006907D8" w:rsidRPr="001A097E">
              <w:rPr>
                <w:rStyle w:val="Lienhypertexte"/>
                <w:noProof/>
              </w:rPr>
              <w:t>II.</w:t>
            </w:r>
            <w:r w:rsidR="006907D8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6907D8" w:rsidRPr="001A097E">
              <w:rPr>
                <w:rStyle w:val="Lienhypertexte"/>
                <w:noProof/>
              </w:rPr>
              <w:t>Titre 1</w:t>
            </w:r>
            <w:r w:rsidR="006907D8">
              <w:rPr>
                <w:noProof/>
                <w:webHidden/>
              </w:rPr>
              <w:tab/>
            </w:r>
            <w:r w:rsidR="006907D8">
              <w:rPr>
                <w:noProof/>
                <w:webHidden/>
              </w:rPr>
              <w:fldChar w:fldCharType="begin"/>
            </w:r>
            <w:r w:rsidR="006907D8">
              <w:rPr>
                <w:noProof/>
                <w:webHidden/>
              </w:rPr>
              <w:instrText xml:space="preserve"> PAGEREF _Toc121923438 \h </w:instrText>
            </w:r>
            <w:r w:rsidR="006907D8">
              <w:rPr>
                <w:noProof/>
                <w:webHidden/>
              </w:rPr>
            </w:r>
            <w:r w:rsidR="006907D8">
              <w:rPr>
                <w:noProof/>
                <w:webHidden/>
              </w:rPr>
              <w:fldChar w:fldCharType="separate"/>
            </w:r>
            <w:r w:rsidR="006907D8">
              <w:rPr>
                <w:noProof/>
                <w:webHidden/>
              </w:rPr>
              <w:t>3</w:t>
            </w:r>
            <w:r w:rsidR="006907D8">
              <w:rPr>
                <w:noProof/>
                <w:webHidden/>
              </w:rPr>
              <w:fldChar w:fldCharType="end"/>
            </w:r>
          </w:hyperlink>
        </w:p>
        <w:p w14:paraId="210614EF" w14:textId="646A30E7" w:rsidR="006907D8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21923439" w:history="1">
            <w:r w:rsidR="006907D8" w:rsidRPr="001A097E">
              <w:rPr>
                <w:rStyle w:val="Lienhypertexte"/>
                <w:noProof/>
              </w:rPr>
              <w:t>III.</w:t>
            </w:r>
            <w:r w:rsidR="008C78AC">
              <w:rPr>
                <w:rFonts w:asciiTheme="minorHAnsi" w:eastAsiaTheme="minorEastAsia" w:hAnsiTheme="minorHAnsi"/>
                <w:noProof/>
                <w:lang w:eastAsia="fr-FR"/>
              </w:rPr>
              <w:t xml:space="preserve">   </w:t>
            </w:r>
            <w:r w:rsidR="006907D8" w:rsidRPr="001A097E">
              <w:rPr>
                <w:rStyle w:val="Lienhypertexte"/>
                <w:noProof/>
              </w:rPr>
              <w:t>Titre 1</w:t>
            </w:r>
            <w:r w:rsidR="006907D8">
              <w:rPr>
                <w:noProof/>
                <w:webHidden/>
              </w:rPr>
              <w:tab/>
            </w:r>
            <w:r w:rsidR="006907D8">
              <w:rPr>
                <w:noProof/>
                <w:webHidden/>
              </w:rPr>
              <w:fldChar w:fldCharType="begin"/>
            </w:r>
            <w:r w:rsidR="006907D8">
              <w:rPr>
                <w:noProof/>
                <w:webHidden/>
              </w:rPr>
              <w:instrText xml:space="preserve"> PAGEREF _Toc121923439 \h </w:instrText>
            </w:r>
            <w:r w:rsidR="006907D8">
              <w:rPr>
                <w:noProof/>
                <w:webHidden/>
              </w:rPr>
            </w:r>
            <w:r w:rsidR="006907D8">
              <w:rPr>
                <w:noProof/>
                <w:webHidden/>
              </w:rPr>
              <w:fldChar w:fldCharType="separate"/>
            </w:r>
            <w:r w:rsidR="006907D8">
              <w:rPr>
                <w:noProof/>
                <w:webHidden/>
              </w:rPr>
              <w:t>3</w:t>
            </w:r>
            <w:r w:rsidR="006907D8">
              <w:rPr>
                <w:noProof/>
                <w:webHidden/>
              </w:rPr>
              <w:fldChar w:fldCharType="end"/>
            </w:r>
          </w:hyperlink>
        </w:p>
        <w:p w14:paraId="7408F767" w14:textId="015DDF88" w:rsidR="00986FA3" w:rsidRPr="00465F61" w:rsidRDefault="005F6ABD">
          <w:pPr>
            <w:rPr>
              <w:rFonts w:cs="Liberation Serif"/>
            </w:rPr>
          </w:pPr>
          <w:r w:rsidRPr="00465F61">
            <w:rPr>
              <w:rFonts w:cs="Liberation Serif"/>
            </w:rPr>
            <w:fldChar w:fldCharType="end"/>
          </w:r>
        </w:p>
      </w:sdtContent>
    </w:sdt>
    <w:p w14:paraId="17082B99" w14:textId="77777777" w:rsidR="00E27CD8" w:rsidRDefault="00E27CD8">
      <w:pPr>
        <w:rPr>
          <w:rFonts w:cs="Liberation Serif"/>
        </w:rPr>
      </w:pPr>
      <w:r>
        <w:rPr>
          <w:rFonts w:cs="Liberation Serif"/>
        </w:rPr>
        <w:br w:type="page"/>
      </w:r>
    </w:p>
    <w:p w14:paraId="2F7D45C1" w14:textId="0332A3E4" w:rsidR="006D1542" w:rsidRDefault="006907D8" w:rsidP="006907D8">
      <w:pPr>
        <w:pStyle w:val="Titre1"/>
      </w:pPr>
      <w:bookmarkStart w:id="0" w:name="_Toc121923431"/>
      <w:r>
        <w:lastRenderedPageBreak/>
        <w:t>Titre 1</w:t>
      </w:r>
      <w:bookmarkEnd w:id="0"/>
    </w:p>
    <w:p w14:paraId="32ACFFE3" w14:textId="754DC6E1" w:rsidR="006907D8" w:rsidRDefault="006907D8" w:rsidP="006907D8">
      <w:pPr>
        <w:pStyle w:val="Titre2"/>
      </w:pPr>
      <w:bookmarkStart w:id="1" w:name="_Toc121923432"/>
      <w:r>
        <w:t>Titre 2</w:t>
      </w:r>
      <w:bookmarkEnd w:id="1"/>
    </w:p>
    <w:p w14:paraId="43D3AB43" w14:textId="7A720F37" w:rsidR="006907D8" w:rsidRDefault="006907D8" w:rsidP="006907D8">
      <w:pPr>
        <w:pStyle w:val="Titre3"/>
      </w:pPr>
      <w:bookmarkStart w:id="2" w:name="_Toc121923433"/>
      <w:r>
        <w:t>Titre 3</w:t>
      </w:r>
      <w:bookmarkEnd w:id="2"/>
    </w:p>
    <w:p w14:paraId="04BEA81F" w14:textId="513A60F1" w:rsidR="006907D8" w:rsidRDefault="006907D8" w:rsidP="006907D8">
      <w:pPr>
        <w:pStyle w:val="Titre4"/>
      </w:pPr>
      <w:bookmarkStart w:id="3" w:name="_Toc121923434"/>
      <w:r>
        <w:t>Titre 4</w:t>
      </w:r>
      <w:bookmarkEnd w:id="3"/>
    </w:p>
    <w:p w14:paraId="47A5DD16" w14:textId="625928A2" w:rsidR="006907D8" w:rsidRPr="006907D8" w:rsidRDefault="006907D8" w:rsidP="006907D8">
      <w:pPr>
        <w:pStyle w:val="Titre4"/>
      </w:pPr>
      <w:bookmarkStart w:id="4" w:name="_Toc121923435"/>
      <w:r>
        <w:t>Titre 4</w:t>
      </w:r>
      <w:bookmarkEnd w:id="4"/>
    </w:p>
    <w:p w14:paraId="3D16DA9C" w14:textId="623A87A1" w:rsidR="006907D8" w:rsidRPr="006907D8" w:rsidRDefault="006907D8" w:rsidP="006907D8">
      <w:pPr>
        <w:pStyle w:val="Titre3"/>
      </w:pPr>
      <w:bookmarkStart w:id="5" w:name="_Toc121923436"/>
      <w:r>
        <w:t>Titre 3</w:t>
      </w:r>
      <w:bookmarkEnd w:id="5"/>
    </w:p>
    <w:p w14:paraId="773C3953" w14:textId="63AB5054" w:rsidR="006907D8" w:rsidRDefault="006907D8" w:rsidP="006907D8">
      <w:pPr>
        <w:pStyle w:val="Titre2"/>
      </w:pPr>
      <w:bookmarkStart w:id="6" w:name="_Toc121923437"/>
      <w:r>
        <w:t>Titre 2</w:t>
      </w:r>
      <w:bookmarkEnd w:id="6"/>
    </w:p>
    <w:p w14:paraId="0DAE72F5" w14:textId="77777777" w:rsidR="006907D8" w:rsidRPr="006907D8" w:rsidRDefault="006907D8" w:rsidP="006907D8"/>
    <w:p w14:paraId="50758D21" w14:textId="7D7E65B8" w:rsidR="006907D8" w:rsidRDefault="006907D8" w:rsidP="006907D8">
      <w:pPr>
        <w:pStyle w:val="Titre1"/>
      </w:pPr>
      <w:bookmarkStart w:id="7" w:name="_Toc121923438"/>
      <w:r>
        <w:t>Titre 1</w:t>
      </w:r>
      <w:bookmarkEnd w:id="7"/>
    </w:p>
    <w:p w14:paraId="75114AB6" w14:textId="77777777" w:rsidR="006907D8" w:rsidRPr="006907D8" w:rsidRDefault="006907D8" w:rsidP="006907D8"/>
    <w:p w14:paraId="085A82D5" w14:textId="6EC32BD5" w:rsidR="006907D8" w:rsidRDefault="006907D8" w:rsidP="006907D8">
      <w:pPr>
        <w:pStyle w:val="Titre1"/>
      </w:pPr>
      <w:bookmarkStart w:id="8" w:name="_Toc121923439"/>
      <w:r>
        <w:t>Titre 1</w:t>
      </w:r>
      <w:bookmarkEnd w:id="8"/>
    </w:p>
    <w:p w14:paraId="655EA569" w14:textId="77777777" w:rsidR="006907D8" w:rsidRPr="006907D8" w:rsidRDefault="006907D8" w:rsidP="006907D8"/>
    <w:sectPr w:rsidR="006907D8" w:rsidRPr="006907D8" w:rsidSect="001D78C2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2AD14" w14:textId="77777777" w:rsidR="00D65BB3" w:rsidRDefault="00D65BB3" w:rsidP="001D78C2">
      <w:pPr>
        <w:spacing w:after="0" w:line="240" w:lineRule="auto"/>
      </w:pPr>
      <w:r>
        <w:separator/>
      </w:r>
    </w:p>
  </w:endnote>
  <w:endnote w:type="continuationSeparator" w:id="0">
    <w:p w14:paraId="3F2C6548" w14:textId="77777777" w:rsidR="00D65BB3" w:rsidRDefault="00D65BB3" w:rsidP="001D7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3729676"/>
      <w:docPartObj>
        <w:docPartGallery w:val="Page Numbers (Bottom of Page)"/>
        <w:docPartUnique/>
      </w:docPartObj>
    </w:sdtPr>
    <w:sdtContent>
      <w:p w14:paraId="02E74C95" w14:textId="77777777" w:rsidR="001D78C2" w:rsidRDefault="001D78C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71A998" w14:textId="77777777" w:rsidR="001D78C2" w:rsidRDefault="001D78C2">
    <w:pPr>
      <w:pStyle w:val="Pieddepage"/>
    </w:pPr>
    <w:r>
      <w:t>S3.01.A – Développement d’une application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82785" w14:textId="77777777" w:rsidR="00D65BB3" w:rsidRDefault="00D65BB3" w:rsidP="001D78C2">
      <w:pPr>
        <w:spacing w:after="0" w:line="240" w:lineRule="auto"/>
      </w:pPr>
      <w:r>
        <w:separator/>
      </w:r>
    </w:p>
  </w:footnote>
  <w:footnote w:type="continuationSeparator" w:id="0">
    <w:p w14:paraId="6B635352" w14:textId="77777777" w:rsidR="00D65BB3" w:rsidRDefault="00D65BB3" w:rsidP="001D7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E4389"/>
    <w:multiLevelType w:val="hybridMultilevel"/>
    <w:tmpl w:val="804C6886"/>
    <w:lvl w:ilvl="0" w:tplc="B28E66F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3609F"/>
    <w:multiLevelType w:val="hybridMultilevel"/>
    <w:tmpl w:val="F9FCE270"/>
    <w:lvl w:ilvl="0" w:tplc="76BECBB2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B6321"/>
    <w:multiLevelType w:val="hybridMultilevel"/>
    <w:tmpl w:val="67D24724"/>
    <w:lvl w:ilvl="0" w:tplc="14C64B16">
      <w:start w:val="1"/>
      <w:numFmt w:val="lowerLetter"/>
      <w:pStyle w:val="Titre4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332F0"/>
    <w:multiLevelType w:val="hybridMultilevel"/>
    <w:tmpl w:val="D7381B56"/>
    <w:lvl w:ilvl="0" w:tplc="B9462D90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E0C11"/>
    <w:multiLevelType w:val="hybridMultilevel"/>
    <w:tmpl w:val="00F2C3B4"/>
    <w:lvl w:ilvl="0" w:tplc="72301968">
      <w:start w:val="5"/>
      <w:numFmt w:val="bullet"/>
      <w:lvlText w:val="-"/>
      <w:lvlJc w:val="left"/>
      <w:pPr>
        <w:ind w:left="720" w:hanging="360"/>
      </w:pPr>
      <w:rPr>
        <w:rFonts w:ascii="Liberation Serif" w:eastAsiaTheme="minorHAnsi" w:hAnsi="Liberation Serif" w:cs="Liberation Serif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CF6F7C"/>
    <w:multiLevelType w:val="hybridMultilevel"/>
    <w:tmpl w:val="C5E67BB2"/>
    <w:lvl w:ilvl="0" w:tplc="014AB5B0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BF687C"/>
    <w:multiLevelType w:val="hybridMultilevel"/>
    <w:tmpl w:val="7156736A"/>
    <w:lvl w:ilvl="0" w:tplc="896C5C26">
      <w:start w:val="5"/>
      <w:numFmt w:val="bullet"/>
      <w:lvlText w:val="-"/>
      <w:lvlJc w:val="left"/>
      <w:pPr>
        <w:ind w:left="720" w:hanging="360"/>
      </w:pPr>
      <w:rPr>
        <w:rFonts w:ascii="Liberation Serif" w:eastAsiaTheme="minorHAnsi" w:hAnsi="Liberation Serif" w:cs="Liberation Serif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665F29"/>
    <w:multiLevelType w:val="hybridMultilevel"/>
    <w:tmpl w:val="D0225A0E"/>
    <w:lvl w:ilvl="0" w:tplc="2806D58C">
      <w:start w:val="1"/>
      <w:numFmt w:val="decimal"/>
      <w:pStyle w:val="Titre3"/>
      <w:lvlText w:val="%1)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1BA2AA6"/>
    <w:multiLevelType w:val="hybridMultilevel"/>
    <w:tmpl w:val="B898576A"/>
    <w:lvl w:ilvl="0" w:tplc="BEBEF7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2D480B"/>
    <w:multiLevelType w:val="hybridMultilevel"/>
    <w:tmpl w:val="F2B6B69A"/>
    <w:lvl w:ilvl="0" w:tplc="A43C22F2">
      <w:start w:val="5"/>
      <w:numFmt w:val="bullet"/>
      <w:lvlText w:val="-"/>
      <w:lvlJc w:val="left"/>
      <w:pPr>
        <w:ind w:left="720" w:hanging="360"/>
      </w:pPr>
      <w:rPr>
        <w:rFonts w:ascii="Liberation Serif" w:eastAsiaTheme="minorHAnsi" w:hAnsi="Liberation Serif" w:cs="Liberation Serif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285369">
    <w:abstractNumId w:val="0"/>
  </w:num>
  <w:num w:numId="2" w16cid:durableId="362751167">
    <w:abstractNumId w:val="8"/>
  </w:num>
  <w:num w:numId="3" w16cid:durableId="758596727">
    <w:abstractNumId w:val="3"/>
  </w:num>
  <w:num w:numId="4" w16cid:durableId="74130532">
    <w:abstractNumId w:val="5"/>
  </w:num>
  <w:num w:numId="5" w16cid:durableId="970130144">
    <w:abstractNumId w:val="7"/>
  </w:num>
  <w:num w:numId="6" w16cid:durableId="2144736561">
    <w:abstractNumId w:val="2"/>
  </w:num>
  <w:num w:numId="7" w16cid:durableId="105926211">
    <w:abstractNumId w:val="1"/>
  </w:num>
  <w:num w:numId="8" w16cid:durableId="1266615156">
    <w:abstractNumId w:val="7"/>
    <w:lvlOverride w:ilvl="0">
      <w:startOverride w:val="1"/>
    </w:lvlOverride>
  </w:num>
  <w:num w:numId="9" w16cid:durableId="713888350">
    <w:abstractNumId w:val="9"/>
  </w:num>
  <w:num w:numId="10" w16cid:durableId="1063987467">
    <w:abstractNumId w:val="4"/>
  </w:num>
  <w:num w:numId="11" w16cid:durableId="1034622541">
    <w:abstractNumId w:val="6"/>
  </w:num>
  <w:num w:numId="12" w16cid:durableId="404298528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D8"/>
    <w:rsid w:val="000021A6"/>
    <w:rsid w:val="00013AE7"/>
    <w:rsid w:val="00036175"/>
    <w:rsid w:val="00054239"/>
    <w:rsid w:val="0005590A"/>
    <w:rsid w:val="00056ADB"/>
    <w:rsid w:val="00086C40"/>
    <w:rsid w:val="00093C06"/>
    <w:rsid w:val="000A010A"/>
    <w:rsid w:val="000B1F97"/>
    <w:rsid w:val="000B4A5A"/>
    <w:rsid w:val="000B7272"/>
    <w:rsid w:val="00107056"/>
    <w:rsid w:val="00131A8E"/>
    <w:rsid w:val="00156DED"/>
    <w:rsid w:val="001872AB"/>
    <w:rsid w:val="001B5C95"/>
    <w:rsid w:val="001D1545"/>
    <w:rsid w:val="001D78C2"/>
    <w:rsid w:val="001F2480"/>
    <w:rsid w:val="00215329"/>
    <w:rsid w:val="0022067D"/>
    <w:rsid w:val="002712E2"/>
    <w:rsid w:val="002838CD"/>
    <w:rsid w:val="00285898"/>
    <w:rsid w:val="002A5095"/>
    <w:rsid w:val="002D4EED"/>
    <w:rsid w:val="002D74FE"/>
    <w:rsid w:val="002E016C"/>
    <w:rsid w:val="002E0728"/>
    <w:rsid w:val="002E6B09"/>
    <w:rsid w:val="002E766D"/>
    <w:rsid w:val="002F04D4"/>
    <w:rsid w:val="002F41AE"/>
    <w:rsid w:val="00317C87"/>
    <w:rsid w:val="00321568"/>
    <w:rsid w:val="00323272"/>
    <w:rsid w:val="00327BB0"/>
    <w:rsid w:val="00365DCD"/>
    <w:rsid w:val="0037093F"/>
    <w:rsid w:val="003878B2"/>
    <w:rsid w:val="00393441"/>
    <w:rsid w:val="003C5EDF"/>
    <w:rsid w:val="004062AC"/>
    <w:rsid w:val="00414519"/>
    <w:rsid w:val="004171C9"/>
    <w:rsid w:val="00433D9F"/>
    <w:rsid w:val="00447A93"/>
    <w:rsid w:val="00465F61"/>
    <w:rsid w:val="00480CAF"/>
    <w:rsid w:val="00485438"/>
    <w:rsid w:val="00487F09"/>
    <w:rsid w:val="004951CD"/>
    <w:rsid w:val="00496ED1"/>
    <w:rsid w:val="004B1507"/>
    <w:rsid w:val="004B560D"/>
    <w:rsid w:val="00514F8C"/>
    <w:rsid w:val="005150C3"/>
    <w:rsid w:val="00516FE1"/>
    <w:rsid w:val="00520784"/>
    <w:rsid w:val="00522423"/>
    <w:rsid w:val="00524403"/>
    <w:rsid w:val="00562EAA"/>
    <w:rsid w:val="005A5D3D"/>
    <w:rsid w:val="005B07AF"/>
    <w:rsid w:val="005C5D10"/>
    <w:rsid w:val="005C5E74"/>
    <w:rsid w:val="005F6ABD"/>
    <w:rsid w:val="00600954"/>
    <w:rsid w:val="006151BD"/>
    <w:rsid w:val="00621A00"/>
    <w:rsid w:val="0062368A"/>
    <w:rsid w:val="00643333"/>
    <w:rsid w:val="006907D8"/>
    <w:rsid w:val="00692628"/>
    <w:rsid w:val="006A0E27"/>
    <w:rsid w:val="006B20D3"/>
    <w:rsid w:val="006D1542"/>
    <w:rsid w:val="006E787B"/>
    <w:rsid w:val="00701067"/>
    <w:rsid w:val="00704875"/>
    <w:rsid w:val="0070764E"/>
    <w:rsid w:val="00710478"/>
    <w:rsid w:val="007232F6"/>
    <w:rsid w:val="007526F8"/>
    <w:rsid w:val="0077720A"/>
    <w:rsid w:val="007B34F9"/>
    <w:rsid w:val="007B7064"/>
    <w:rsid w:val="007C4440"/>
    <w:rsid w:val="007D2BEC"/>
    <w:rsid w:val="007D4C5F"/>
    <w:rsid w:val="007E7C2F"/>
    <w:rsid w:val="007F289F"/>
    <w:rsid w:val="007F5051"/>
    <w:rsid w:val="007F63C3"/>
    <w:rsid w:val="008213B6"/>
    <w:rsid w:val="00834B67"/>
    <w:rsid w:val="00836F4A"/>
    <w:rsid w:val="008532F4"/>
    <w:rsid w:val="008552AD"/>
    <w:rsid w:val="0086464C"/>
    <w:rsid w:val="00895B9A"/>
    <w:rsid w:val="008960EF"/>
    <w:rsid w:val="008C78AC"/>
    <w:rsid w:val="008E1150"/>
    <w:rsid w:val="00927B2B"/>
    <w:rsid w:val="00944C73"/>
    <w:rsid w:val="009465E3"/>
    <w:rsid w:val="00947DC5"/>
    <w:rsid w:val="00983780"/>
    <w:rsid w:val="00986FA3"/>
    <w:rsid w:val="009971DD"/>
    <w:rsid w:val="009C787F"/>
    <w:rsid w:val="00A00493"/>
    <w:rsid w:val="00A1470B"/>
    <w:rsid w:val="00A25BE3"/>
    <w:rsid w:val="00A46B5D"/>
    <w:rsid w:val="00A81F9A"/>
    <w:rsid w:val="00A94D2C"/>
    <w:rsid w:val="00AB2B7D"/>
    <w:rsid w:val="00AC2936"/>
    <w:rsid w:val="00AF2017"/>
    <w:rsid w:val="00AF33DB"/>
    <w:rsid w:val="00B02147"/>
    <w:rsid w:val="00B1070A"/>
    <w:rsid w:val="00B40200"/>
    <w:rsid w:val="00B53241"/>
    <w:rsid w:val="00B70ADF"/>
    <w:rsid w:val="00BB2608"/>
    <w:rsid w:val="00BC5EBF"/>
    <w:rsid w:val="00BE31AC"/>
    <w:rsid w:val="00BF04CF"/>
    <w:rsid w:val="00BF094C"/>
    <w:rsid w:val="00BF400A"/>
    <w:rsid w:val="00BF4422"/>
    <w:rsid w:val="00BF681A"/>
    <w:rsid w:val="00C21F5E"/>
    <w:rsid w:val="00C225B5"/>
    <w:rsid w:val="00C31D97"/>
    <w:rsid w:val="00C874EF"/>
    <w:rsid w:val="00CE22D5"/>
    <w:rsid w:val="00CF01CC"/>
    <w:rsid w:val="00D1445E"/>
    <w:rsid w:val="00D42B3A"/>
    <w:rsid w:val="00D504AE"/>
    <w:rsid w:val="00D65BB3"/>
    <w:rsid w:val="00DA4A17"/>
    <w:rsid w:val="00DC48A6"/>
    <w:rsid w:val="00DC67C5"/>
    <w:rsid w:val="00DD0A31"/>
    <w:rsid w:val="00DD3D19"/>
    <w:rsid w:val="00DF2D3C"/>
    <w:rsid w:val="00E01791"/>
    <w:rsid w:val="00E17D75"/>
    <w:rsid w:val="00E27CD8"/>
    <w:rsid w:val="00E4739C"/>
    <w:rsid w:val="00E55FC5"/>
    <w:rsid w:val="00E66100"/>
    <w:rsid w:val="00E74112"/>
    <w:rsid w:val="00E83E33"/>
    <w:rsid w:val="00E90329"/>
    <w:rsid w:val="00EB3E7B"/>
    <w:rsid w:val="00ED21AB"/>
    <w:rsid w:val="00F3167D"/>
    <w:rsid w:val="00F61043"/>
    <w:rsid w:val="00F8089A"/>
    <w:rsid w:val="00FE1E77"/>
    <w:rsid w:val="00FE6A14"/>
    <w:rsid w:val="00FF0F5B"/>
    <w:rsid w:val="00FF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8F116"/>
  <w15:chartTrackingRefBased/>
  <w15:docId w15:val="{E40D1740-F94D-49D5-8A15-68851F605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B5D"/>
    <w:rPr>
      <w:rFonts w:ascii="Liberation Serif" w:hAnsi="Liberation Serif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960EF"/>
    <w:pPr>
      <w:keepNext/>
      <w:keepLines/>
      <w:numPr>
        <w:numId w:val="7"/>
      </w:numPr>
      <w:spacing w:before="240" w:after="24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1D78C2"/>
    <w:pPr>
      <w:keepNext/>
      <w:keepLines/>
      <w:numPr>
        <w:numId w:val="4"/>
      </w:numPr>
      <w:spacing w:before="280" w:after="24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B1070A"/>
    <w:pPr>
      <w:keepNext/>
      <w:keepLines/>
      <w:numPr>
        <w:numId w:val="5"/>
      </w:numPr>
      <w:spacing w:before="280" w:after="24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D504AE"/>
    <w:pPr>
      <w:keepNext/>
      <w:keepLines/>
      <w:numPr>
        <w:numId w:val="6"/>
      </w:numPr>
      <w:spacing w:before="280" w:after="24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874E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874E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DC67C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960EF"/>
    <w:rPr>
      <w:rFonts w:ascii="Liberation Serif" w:eastAsiaTheme="majorEastAsia" w:hAnsi="Liberation Serif" w:cstheme="majorBidi"/>
      <w:color w:val="000000" w:themeColor="text1"/>
      <w:sz w:val="3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86FA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94D2C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1D78C2"/>
    <w:rPr>
      <w:rFonts w:ascii="Liberation Serif" w:eastAsiaTheme="majorEastAsia" w:hAnsi="Liberation Serif" w:cstheme="majorBidi"/>
      <w:color w:val="000000" w:themeColor="tex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1070A"/>
    <w:rPr>
      <w:rFonts w:ascii="Liberation Serif" w:eastAsiaTheme="majorEastAsia" w:hAnsi="Liberation Serif" w:cstheme="majorBidi"/>
      <w:color w:val="000000" w:themeColor="text1"/>
      <w:sz w:val="28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504AE"/>
    <w:rPr>
      <w:rFonts w:ascii="Liberation Serif" w:eastAsiaTheme="majorEastAsia" w:hAnsi="Liberation Serif" w:cstheme="majorBidi"/>
      <w:i/>
      <w:iCs/>
      <w:color w:val="000000" w:themeColor="text1"/>
    </w:rPr>
  </w:style>
  <w:style w:type="paragraph" w:styleId="Titre">
    <w:name w:val="Title"/>
    <w:basedOn w:val="Normal"/>
    <w:next w:val="Normal"/>
    <w:link w:val="TitreCar"/>
    <w:uiPriority w:val="10"/>
    <w:qFormat/>
    <w:rsid w:val="00DA4A17"/>
    <w:pPr>
      <w:spacing w:after="0" w:line="24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4A17"/>
    <w:rPr>
      <w:rFonts w:ascii="Liberation Serif" w:eastAsiaTheme="majorEastAsia" w:hAnsi="Liberation Serif" w:cstheme="majorBidi"/>
      <w:b/>
      <w:color w:val="000000" w:themeColor="text1"/>
      <w:spacing w:val="-10"/>
      <w:kern w:val="28"/>
      <w:sz w:val="72"/>
      <w:szCs w:val="56"/>
    </w:rPr>
  </w:style>
  <w:style w:type="paragraph" w:styleId="TM2">
    <w:name w:val="toc 2"/>
    <w:basedOn w:val="Normal"/>
    <w:next w:val="Normal"/>
    <w:autoRedefine/>
    <w:uiPriority w:val="39"/>
    <w:unhideWhenUsed/>
    <w:rsid w:val="008532F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532F4"/>
    <w:pPr>
      <w:spacing w:after="100"/>
      <w:ind w:left="440"/>
    </w:pPr>
  </w:style>
  <w:style w:type="character" w:styleId="Titredulivre">
    <w:name w:val="Book Title"/>
    <w:basedOn w:val="Policepardfaut"/>
    <w:uiPriority w:val="33"/>
    <w:qFormat/>
    <w:rsid w:val="00D504AE"/>
    <w:rPr>
      <w:b/>
      <w:bCs/>
      <w:i/>
      <w:iCs/>
      <w:spacing w:val="5"/>
    </w:rPr>
  </w:style>
  <w:style w:type="character" w:styleId="Rfrenceintense">
    <w:name w:val="Intense Reference"/>
    <w:basedOn w:val="Policepardfaut"/>
    <w:uiPriority w:val="32"/>
    <w:qFormat/>
    <w:rsid w:val="00D504AE"/>
    <w:rPr>
      <w:b/>
      <w:bCs/>
      <w:smallCaps/>
      <w:color w:val="4472C4" w:themeColor="accent1"/>
      <w:spacing w:val="5"/>
    </w:rPr>
  </w:style>
  <w:style w:type="paragraph" w:styleId="TM4">
    <w:name w:val="toc 4"/>
    <w:basedOn w:val="Normal"/>
    <w:next w:val="Normal"/>
    <w:autoRedefine/>
    <w:uiPriority w:val="39"/>
    <w:unhideWhenUsed/>
    <w:rsid w:val="005F6ABD"/>
    <w:pPr>
      <w:spacing w:after="100"/>
      <w:ind w:left="660"/>
    </w:pPr>
  </w:style>
  <w:style w:type="paragraph" w:styleId="Sansinterligne">
    <w:name w:val="No Spacing"/>
    <w:uiPriority w:val="1"/>
    <w:qFormat/>
    <w:rsid w:val="008960EF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1D78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78C2"/>
    <w:rPr>
      <w:rFonts w:ascii="Liberation Serif" w:hAnsi="Liberation Serif"/>
    </w:rPr>
  </w:style>
  <w:style w:type="paragraph" w:styleId="Pieddepage">
    <w:name w:val="footer"/>
    <w:basedOn w:val="Normal"/>
    <w:link w:val="PieddepageCar"/>
    <w:uiPriority w:val="99"/>
    <w:unhideWhenUsed/>
    <w:rsid w:val="001D78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78C2"/>
    <w:rPr>
      <w:rFonts w:ascii="Liberation Serif" w:hAnsi="Liberation Serif"/>
    </w:rPr>
  </w:style>
  <w:style w:type="character" w:styleId="Textedelespacerserv">
    <w:name w:val="Placeholder Text"/>
    <w:basedOn w:val="Policepardfaut"/>
    <w:uiPriority w:val="99"/>
    <w:semiHidden/>
    <w:rsid w:val="001D78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zaa\Desktop\BUT-Info_prive\S3\S3-01-Developpement_d_une_application\Livrables\Gestion\Mod&#232;l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Modèle.dotx</Template>
  <TotalTime>32</TotalTime>
  <Pages>3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Maurice</dc:creator>
  <cp:keywords/>
  <dc:description/>
  <cp:lastModifiedBy>Alexandre Maurice</cp:lastModifiedBy>
  <cp:revision>2</cp:revision>
  <dcterms:created xsi:type="dcterms:W3CDTF">2022-12-14T13:46:00Z</dcterms:created>
  <dcterms:modified xsi:type="dcterms:W3CDTF">2022-12-14T14:21:00Z</dcterms:modified>
</cp:coreProperties>
</file>